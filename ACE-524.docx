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>3G - Admin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644106" w:rsidP="00644106">
            <w:r>
              <w:t>4</w:t>
            </w:r>
            <w:r w:rsidR="00DB043D">
              <w:t>/</w:t>
            </w:r>
            <w:r w:rsidR="007E2E0B">
              <w:t>1</w:t>
            </w:r>
            <w:r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  <w:r w:rsidR="00AE03E0">
              <w:t>.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644106" w:rsidP="00F94168">
            <w:r>
              <w:t>4/12/2017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0" w:name="_Toc343595009"/>
      <w:bookmarkStart w:id="1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2" w:name="_Toc500174825"/>
      <w:r w:rsidR="00675DB9" w:rsidRPr="008733A5">
        <w:lastRenderedPageBreak/>
        <w:t>Índice</w:t>
      </w:r>
      <w:bookmarkEnd w:id="0"/>
      <w:bookmarkEnd w:id="1"/>
      <w:bookmarkEnd w:id="2"/>
    </w:p>
    <w:p w:rsidR="002C479D" w:rsidRPr="008733A5" w:rsidRDefault="002C479D" w:rsidP="00C515DA"/>
    <w:p w:rsidR="006E0BF0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0174825" w:history="1">
        <w:r w:rsidR="006E0BF0" w:rsidRPr="00E90F81">
          <w:rPr>
            <w:rStyle w:val="Hipervnculo"/>
            <w:noProof/>
          </w:rPr>
          <w:t>Índice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_Toc500174825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2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6" w:history="1">
        <w:r w:rsidR="006E0BF0" w:rsidRPr="00E90F81">
          <w:rPr>
            <w:rStyle w:val="Hipervnculo"/>
            <w:noProof/>
          </w:rPr>
          <w:t>1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Introducción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_Toc500174826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3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7" w:history="1">
        <w:r w:rsidR="006E0BF0" w:rsidRPr="00E90F81">
          <w:rPr>
            <w:rStyle w:val="Hipervnculo"/>
            <w:noProof/>
          </w:rPr>
          <w:t>1.1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Propósito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_Toc500174827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3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8" w:history="1">
        <w:r w:rsidR="006E0BF0" w:rsidRPr="00E90F81">
          <w:rPr>
            <w:rStyle w:val="Hipervnculo"/>
            <w:noProof/>
          </w:rPr>
          <w:t>2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Pruebas Realizadas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_Toc500174828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3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29" w:history="1">
        <w:r w:rsidR="006E0BF0" w:rsidRPr="00E90F81">
          <w:rPr>
            <w:rStyle w:val="Hipervnculo"/>
            <w:noProof/>
          </w:rPr>
          <w:t>2.1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1 – Eliminación de Métodos/Clases ACC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_Toc500174829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4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0" w:history="1">
        <w:r w:rsidR="006E0BF0" w:rsidRPr="00E90F81">
          <w:rPr>
            <w:rStyle w:val="Hipervnculo"/>
            <w:noProof/>
          </w:rPr>
          <w:t>2.2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2 – Eliminación de Métodos/Clases ACL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_Toc500174830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6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1" w:history="1">
        <w:r w:rsidR="006E0BF0" w:rsidRPr="00E90F81">
          <w:rPr>
            <w:rStyle w:val="Hipervnculo"/>
            <w:noProof/>
          </w:rPr>
          <w:t>2.3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3 – Eliminación de Métodos/Clases GL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_Toc500174831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6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2" w:history="1">
        <w:r w:rsidR="006E0BF0" w:rsidRPr="00E90F81">
          <w:rPr>
            <w:rStyle w:val="Hipervnculo"/>
            <w:noProof/>
          </w:rPr>
          <w:t>2.4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4 – Eliminación de Archivos GL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_Toc500174832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8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3" w:history="1">
        <w:r w:rsidR="006E0BF0" w:rsidRPr="00E90F81">
          <w:rPr>
            <w:rStyle w:val="Hipervnculo"/>
            <w:noProof/>
          </w:rPr>
          <w:t>2.5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5 – Eliminación de Archivos REINS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_Toc500174833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9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4" w:history="1">
        <w:r w:rsidR="006E0BF0" w:rsidRPr="00E90F81">
          <w:rPr>
            <w:rStyle w:val="Hipervnculo"/>
            <w:noProof/>
          </w:rPr>
          <w:t>2.6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Acción 6 – Eliminación de Métodos  REINS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_Toc500174834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9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5" w:history="1">
        <w:r w:rsidR="006E0BF0" w:rsidRPr="00E90F81">
          <w:rPr>
            <w:rStyle w:val="Hipervnculo"/>
            <w:noProof/>
          </w:rPr>
          <w:t>3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Referencias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_Toc500174835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10</w:t>
        </w:r>
        <w:r w:rsidR="006E0BF0">
          <w:rPr>
            <w:noProof/>
            <w:webHidden/>
          </w:rPr>
          <w:fldChar w:fldCharType="end"/>
        </w:r>
      </w:hyperlink>
    </w:p>
    <w:p w:rsidR="006E0BF0" w:rsidRDefault="00F95D5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74836" w:history="1">
        <w:r w:rsidR="006E0BF0" w:rsidRPr="00E90F81">
          <w:rPr>
            <w:rStyle w:val="Hipervnculo"/>
            <w:noProof/>
          </w:rPr>
          <w:t>4</w:t>
        </w:r>
        <w:r w:rsidR="006E0B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0BF0" w:rsidRPr="00E90F81">
          <w:rPr>
            <w:rStyle w:val="Hipervnculo"/>
            <w:noProof/>
          </w:rPr>
          <w:t>Glosario</w:t>
        </w:r>
        <w:r w:rsidR="006E0BF0">
          <w:rPr>
            <w:noProof/>
            <w:webHidden/>
          </w:rPr>
          <w:tab/>
        </w:r>
        <w:r w:rsidR="006E0BF0">
          <w:rPr>
            <w:noProof/>
            <w:webHidden/>
          </w:rPr>
          <w:fldChar w:fldCharType="begin"/>
        </w:r>
        <w:r w:rsidR="006E0BF0">
          <w:rPr>
            <w:noProof/>
            <w:webHidden/>
          </w:rPr>
          <w:instrText xml:space="preserve"> PAGEREF _Toc500174836 \h </w:instrText>
        </w:r>
        <w:r w:rsidR="006E0BF0">
          <w:rPr>
            <w:noProof/>
            <w:webHidden/>
          </w:rPr>
        </w:r>
        <w:r w:rsidR="006E0BF0">
          <w:rPr>
            <w:noProof/>
            <w:webHidden/>
          </w:rPr>
          <w:fldChar w:fldCharType="separate"/>
        </w:r>
        <w:r w:rsidR="006E0BF0">
          <w:rPr>
            <w:noProof/>
            <w:webHidden/>
          </w:rPr>
          <w:t>10</w:t>
        </w:r>
        <w:r w:rsidR="006E0BF0"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3" w:name="_Toc243309655"/>
      <w:bookmarkStart w:id="4" w:name="_Toc299616057"/>
      <w:bookmarkStart w:id="5" w:name="_Toc343595010"/>
      <w:bookmarkStart w:id="6" w:name="_Toc343595471"/>
      <w:bookmarkStart w:id="7" w:name="_Toc500174826"/>
      <w:r w:rsidRPr="008733A5">
        <w:t>Introducción</w:t>
      </w:r>
      <w:bookmarkEnd w:id="3"/>
      <w:bookmarkEnd w:id="4"/>
      <w:bookmarkEnd w:id="5"/>
      <w:bookmarkEnd w:id="6"/>
      <w:bookmarkEnd w:id="7"/>
    </w:p>
    <w:p w:rsidR="00675DB9" w:rsidRDefault="00675DB9" w:rsidP="00C515DA">
      <w:pPr>
        <w:pStyle w:val="Ttulo2"/>
      </w:pPr>
      <w:bookmarkStart w:id="8" w:name="_Toc299616058"/>
      <w:bookmarkStart w:id="9" w:name="_Toc343595011"/>
      <w:bookmarkStart w:id="10" w:name="_Toc343595472"/>
      <w:bookmarkStart w:id="11" w:name="_Toc500174827"/>
      <w:r w:rsidRPr="008733A5">
        <w:t>Propósito</w:t>
      </w:r>
      <w:bookmarkEnd w:id="8"/>
      <w:bookmarkEnd w:id="9"/>
      <w:bookmarkEnd w:id="10"/>
      <w:bookmarkEnd w:id="11"/>
    </w:p>
    <w:p w:rsidR="004814C1" w:rsidRPr="004814C1" w:rsidRDefault="004814C1" w:rsidP="00C515DA"/>
    <w:p w:rsidR="00C13AD7" w:rsidRDefault="00675DB9" w:rsidP="00C13AD7">
      <w:r w:rsidRPr="00AE03E0">
        <w:rPr>
          <w:highlight w:val="green"/>
        </w:rPr>
        <w:t xml:space="preserve">Este documento tiene como propósito </w:t>
      </w:r>
      <w:bookmarkStart w:id="12" w:name="_Toc299616059"/>
      <w:bookmarkStart w:id="13" w:name="_Toc343595012"/>
      <w:bookmarkStart w:id="14" w:name="_Toc343595473"/>
      <w:r w:rsidR="00F94168" w:rsidRPr="00AE03E0">
        <w:rPr>
          <w:highlight w:val="green"/>
        </w:rPr>
        <w:t>informar los cambios realizados, producto de ésta depuración</w:t>
      </w:r>
      <w:bookmarkStart w:id="15" w:name="_GoBack"/>
      <w:bookmarkEnd w:id="15"/>
    </w:p>
    <w:p w:rsidR="00266A3A" w:rsidRDefault="00266A3A" w:rsidP="00C13AD7"/>
    <w:p w:rsidR="00A4710E" w:rsidRDefault="00A4710E" w:rsidP="00C13AD7">
      <w:r w:rsidRPr="00A4710E">
        <w:rPr>
          <w:highlight w:val="yellow"/>
        </w:rPr>
        <w:t>Aparte de la limpieza, optimización, y  mejoras en el código, nombradas en el requerimiento</w:t>
      </w:r>
    </w:p>
    <w:p w:rsidR="00A4710E" w:rsidRDefault="00A4710E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2"/>
      <w:bookmarkEnd w:id="13"/>
      <w:bookmarkEnd w:id="14"/>
      <w:r>
        <w:t>requerimiento(s) desarrollado(s) a probar</w:t>
      </w:r>
    </w:p>
    <w:p w:rsidR="00C57973" w:rsidRDefault="00C57973" w:rsidP="00C515DA"/>
    <w:p w:rsidR="00C71342" w:rsidRDefault="00644106" w:rsidP="000F063E">
      <w:pPr>
        <w:ind w:firstLine="432"/>
        <w:rPr>
          <w:sz w:val="21"/>
          <w:szCs w:val="21"/>
        </w:rPr>
      </w:pPr>
      <w:r w:rsidRPr="00644106">
        <w:t>Limpieza de código de la WEB EE</w:t>
      </w:r>
      <w:r w:rsidR="00234457">
        <w:t>,</w:t>
      </w:r>
      <w:r w:rsidR="00C71342">
        <w:rPr>
          <w:sz w:val="21"/>
          <w:szCs w:val="21"/>
        </w:rPr>
        <w:t xml:space="preserve"> 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 w:rsidR="001607B2">
        <w:rPr>
          <w:sz w:val="21"/>
          <w:szCs w:val="21"/>
        </w:rPr>
        <w:t>2</w:t>
      </w:r>
      <w:r>
        <w:rPr>
          <w:sz w:val="21"/>
          <w:szCs w:val="21"/>
        </w:rPr>
        <w:t>4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0174828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F94168" w:rsidRDefault="00F94168" w:rsidP="00C515DA"/>
    <w:p w:rsidR="00C13AD7" w:rsidRDefault="00C13AD7" w:rsidP="00C515DA"/>
    <w:p w:rsidR="008D16CC" w:rsidRDefault="008D16CC" w:rsidP="00C515DA"/>
    <w:p w:rsidR="00675DB9" w:rsidRDefault="00F94168" w:rsidP="001607B2">
      <w:pPr>
        <w:pStyle w:val="Ttulo2"/>
      </w:pPr>
      <w:bookmarkStart w:id="20" w:name="_Toc343595015"/>
      <w:bookmarkStart w:id="21" w:name="_Toc343595476"/>
      <w:bookmarkStart w:id="22" w:name="_Toc500174829"/>
      <w:r>
        <w:t>Acción</w:t>
      </w:r>
      <w:r w:rsidR="00510A54">
        <w:t xml:space="preserve"> </w:t>
      </w:r>
      <w:bookmarkEnd w:id="20"/>
      <w:bookmarkEnd w:id="21"/>
      <w:r w:rsidR="00EF5AF1">
        <w:t>1</w:t>
      </w:r>
      <w:r w:rsidR="00F24839">
        <w:t xml:space="preserve"> – </w:t>
      </w:r>
      <w:r>
        <w:t>Eliminación de Métodos</w:t>
      </w:r>
      <w:r w:rsidR="000D7F46">
        <w:t>/Clases ACC</w:t>
      </w:r>
      <w:bookmarkEnd w:id="22"/>
    </w:p>
    <w:p w:rsidR="00A24DD3" w:rsidRPr="00A24DD3" w:rsidRDefault="00A24DD3" w:rsidP="00A24DD3"/>
    <w:tbl>
      <w:tblPr>
        <w:tblW w:w="45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006"/>
        <w:gridCol w:w="6297"/>
        <w:gridCol w:w="1550"/>
      </w:tblGrid>
      <w:tr w:rsidR="00F94168" w:rsidRPr="008733A5" w:rsidTr="00F94168">
        <w:trPr>
          <w:trHeight w:val="257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F94168" w:rsidRPr="00F94168" w:rsidTr="00F94168">
        <w:trPr>
          <w:trHeight w:val="934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C515DA">
            <w: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C515DA">
            <w:r>
              <w:t>ACC</w:t>
            </w:r>
          </w:p>
        </w:tc>
        <w:tc>
          <w:tcPr>
            <w:tcW w:w="3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AuthorizePaymentOrder(PaymentOrderModel paymentOrderModel)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GetInsured(string query)</w:t>
            </w:r>
          </w:p>
          <w:p w:rsid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SearchAgentsItems(int branchId, int salePointId, int prefixId, int policyNum, int currencyId, int insuredId, GridSettings grid)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DeleteTempImputation(int tempImputationId)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GetTempImputation(int tempImputationId)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DeleteTempImputation(int tempImputationId)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List&lt;PaymentMethod&gt; GetEnabledPaymentMethodTypes()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decimal GetForeignCurrencyExchangeRate(int currencyId)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long CountLinesInFile(string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GetGroupConciliationAutoComplete(string query)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GetFormatDesigns()</w:t>
            </w:r>
          </w:p>
          <w:p w:rsid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int SaveAccountBankCommon(AccountBankComm accountBankComm)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int UpdateAccountBankCommon(int accountBankId, string description,string disabledDate, int enabled)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GetBanksByBranch(int 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UpdateAccountBank(int bankAccountId, string description, int status, string date)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int GetAllAccountBankTotal(string number, string accountingNumber)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DeleteBankAccount(BankAccountDTO bankAccountDTO)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MainCaja()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PaginatedResponse BillSearch(int BranchId, int BillingConceptId, string startDate, string endDate, int userId, int billId, Dictionary&lt;string, string&gt; gridSetting)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GetSummaries()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int GetReportPortableDocumentFormat(int currencyId) (ya estaba comentado)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DataTable ConvertTo&lt;T&gt;(IList&lt;T&gt; list)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DataTable CreateTable&lt;T&gt;()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MainPaymentReminder()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public void ShowReportPaymentReminder(string cancellationDate, int daysFrom, int daysTo, int agentCode, int agentType) 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LoadCancellationReport(DateTime cancellationDate, DateTime effectiveDate, int daysFrom, int daysTo, int agentCode, int agentType)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MainCancellationNotices()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Download(string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ExcelDownload(string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ShowGenericReport(string reportSource, string subReportSource, string reportFileName, string description)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MemoryStream SetCurrentAuxiliaryData(DataTable list, string title, string reportName)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DataTable ConvertToDataTable(List&lt;IDto&gt; genericDTO, string reportName)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string SaveFile(MemoryStream memoryStream, 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lastRenderedPageBreak/>
              <w:t>public ActionResult MainCollectionLetter()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ShowCollectionLetterReport(string date, int insured, int number, string official, string manager)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GetInsuredPolicies(int insuredCode)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MainCancellationNotice()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LoadCancellationNoticeReport(int branchCode, int prefixCode, int policyNumber, int sufix, int endorsmentNumber)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ShowCancellationNoticeReport()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MainCancelledPolicies()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LoadCancelledPoliciesReport(DateTime cancellationDate, int daysFrom, int daysTo, int agentCode, int agentType, int partialBalance)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MainBusinessLetter()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ValidateBusinessLetter(int businessLetter)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ShowBusinessLetterReport(string date, int insuredCode, string insuredName, int number, string official, string manager)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class TypeDelivery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PaginatedResponse GetIndividualTaxByIndividualId(int individualId, Dictionary&lt;string, string&gt; gridSetting) (ya estaba comentado)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UifSelectResult GetAnalysisCodes()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UifSelectResult GetAnalysisConcepts()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GetAnalysisKey()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bool ValidateComma(double value)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GetErrorFile(int processId) (ya estaba comentado)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DownloadFileError(List&lt;CheckInformationDTO&gt; checkData, 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SaveErrorFileToExcel(MassiveDataLoadModel massiveDataLoad)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int SaveExcelFile(MassiveDataLoadModel massiveDataLoad, string fileName)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WriteFileHeader(StreamWriter streamWriter)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WriteFileLine(StreamWriter streamWriter, MassiveDataLoadModel massiveDataLoad, int i)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WriteFileFooter(StreamWriter streamWriter)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Documentation()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ChangeLanguage(string otherLanguage)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void DownloadFile(string fylename, bool forceDownload)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FileDownloadResult ForceDownloadFile()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Byte[] FileToByteArray(string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SaveFiles(IEnumerable&lt;HttpPostedFileBase&gt; files)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SaveFilesInServer(IEnumerable&lt;HttpPostedFileBase&gt; files)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SetFileType(string fileAlias, string fileType, int fileTypeId)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GetFileNamePaymentService(int fileId)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GetPaymentServiceFiles(int fileId)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byte[] ImageToByteArray(string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static Byte[] UploadImage(string pathFile)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JsonResult GetDate()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string Left(string param, int length)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string Right(string param, int length)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int CalculatingEANCheckDigit(string numberEAN)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LoadReceiptPayReport(int totalSum, string paymentReceipt, string concept)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void ShowReceiptPayReport()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class PrintTextDocument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CreateExcel()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private bool ValidateComma(double value)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GetBankStatementsByBankId(int bankId)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protected override JsonResult Json(object data, string contentType, System.Text.Encoding contentEncoding, JsonRequestBehavior behavior)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 xml:space="preserve"> private List&lt;FormatExcelDTO&gt; GetExcelFormatByAccountBankId(int accountBankId)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</w:p>
          <w:p w:rsidR="00F94168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class FormatExcelDTO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lastRenderedPageBreak/>
              <w:t>CancellationNoticesController.cs</w:t>
            </w:r>
          </w:p>
          <w:p w:rsidR="000D7F46" w:rsidRPr="00F94168" w:rsidRDefault="000D7F46" w:rsidP="000D7F46">
            <w:pPr>
              <w:rPr>
                <w:lang w:val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F94168" w:rsidRDefault="000D7F46" w:rsidP="00C515DA">
            <w:r>
              <w:lastRenderedPageBreak/>
              <w:t>No se utilizan actualmente</w:t>
            </w:r>
          </w:p>
        </w:tc>
      </w:tr>
    </w:tbl>
    <w:p w:rsidR="00ED1908" w:rsidRPr="00803971" w:rsidRDefault="00E4313C" w:rsidP="00C515DA">
      <w:r>
        <w:rPr>
          <w:noProof/>
        </w:rPr>
        <w:lastRenderedPageBreak/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EF5AF1" w:rsidP="00C515DA"/>
    <w:p w:rsidR="00AB5200" w:rsidRDefault="00AB5200" w:rsidP="00C515DA"/>
    <w:p w:rsidR="00E4313C" w:rsidRDefault="00E4313C" w:rsidP="00C515DA"/>
    <w:p w:rsidR="00A24DD3" w:rsidRDefault="00A24DD3" w:rsidP="00C515DA"/>
    <w:p w:rsidR="00A24DD3" w:rsidRDefault="00A24DD3" w:rsidP="00C515DA"/>
    <w:p w:rsidR="00AF6186" w:rsidRDefault="00F94168" w:rsidP="006A44D9">
      <w:pPr>
        <w:pStyle w:val="Ttulo2"/>
      </w:pPr>
      <w:bookmarkStart w:id="23" w:name="_Toc500174830"/>
      <w:r>
        <w:t xml:space="preserve">Acción 2 – </w:t>
      </w:r>
      <w:r w:rsidR="000D7F46">
        <w:t>Eliminación de Métodos/Clases ACL</w:t>
      </w:r>
      <w:bookmarkEnd w:id="23"/>
    </w:p>
    <w:p w:rsidR="000D7F46" w:rsidRPr="000D7F46" w:rsidRDefault="000D7F46" w:rsidP="000D7F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F94168" w:rsidRPr="008733A5" w:rsidTr="000D7F46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F94168" w:rsidRPr="008733A5" w:rsidRDefault="00F94168" w:rsidP="00881E64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F94168" w:rsidRPr="00AE03E0" w:rsidTr="000D7F46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F94168" w:rsidP="00881E64">
            <w: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8733A5" w:rsidRDefault="000D7F46" w:rsidP="00881E64">
            <w:r>
              <w:t>ACL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ValidateIssuanceDate(int moduleDateId,int month)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GetLastIssuanceBatchProcessId()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IssuanceBatchProcessInProgress()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ExecuteClosingReinsurance(int month, int year, int generate, int isClosure)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ExecuteClosingClaimReserve(int month, int year, int isClosure) ya estaba comentado</w:t>
            </w:r>
          </w:p>
          <w:p w:rsidR="000D7F46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ActionResult GetAccountingProcess(int processTypeId, bool status) ya estaba comentado</w:t>
            </w:r>
          </w:p>
          <w:p w:rsidR="007B678C" w:rsidRPr="000D7F46" w:rsidRDefault="000D7F46" w:rsidP="000D7F46">
            <w:pPr>
              <w:rPr>
                <w:sz w:val="18"/>
                <w:szCs w:val="18"/>
                <w:lang w:val="en-US"/>
              </w:rPr>
            </w:pPr>
            <w:r w:rsidRPr="000D7F46">
              <w:rPr>
                <w:sz w:val="18"/>
                <w:szCs w:val="18"/>
                <w:lang w:val="en-US"/>
              </w:rPr>
              <w:t>public sealed class WorkerFactory ya estaba comentado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168" w:rsidRPr="000D7F46" w:rsidRDefault="00F94168" w:rsidP="00881E64">
            <w:pPr>
              <w:rPr>
                <w:lang w:val="en-US"/>
              </w:rPr>
            </w:pPr>
          </w:p>
        </w:tc>
      </w:tr>
    </w:tbl>
    <w:p w:rsidR="00AF6186" w:rsidRPr="000D7F46" w:rsidRDefault="00AF6186" w:rsidP="00C515DA">
      <w:pPr>
        <w:rPr>
          <w:lang w:val="en-US"/>
        </w:rPr>
      </w:pPr>
    </w:p>
    <w:p w:rsidR="007A20D0" w:rsidRPr="000D7F46" w:rsidRDefault="007A20D0" w:rsidP="00C515DA">
      <w:pPr>
        <w:rPr>
          <w:lang w:val="en-US"/>
        </w:rPr>
      </w:pPr>
    </w:p>
    <w:p w:rsidR="007B678C" w:rsidRPr="00A24DD3" w:rsidRDefault="007B678C" w:rsidP="000D7F46">
      <w:pPr>
        <w:pStyle w:val="Ttulo2"/>
      </w:pPr>
      <w:bookmarkStart w:id="24" w:name="_Toc500174831"/>
      <w:r>
        <w:t xml:space="preserve">Acción 3 – </w:t>
      </w:r>
      <w:r w:rsidR="000D7F46">
        <w:t>Eliminación de Métodos/Clases GL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888"/>
        <w:gridCol w:w="7508"/>
        <w:gridCol w:w="1350"/>
      </w:tblGrid>
      <w:tr w:rsidR="007B678C" w:rsidRPr="008733A5" w:rsidTr="000D7F46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B678C" w:rsidRPr="008733A5" w:rsidRDefault="007B678C" w:rsidP="0061707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7B678C" w:rsidRPr="00AE03E0" w:rsidTr="000D7F46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8733A5" w:rsidRDefault="007B678C" w:rsidP="00617076">
            <w:r>
              <w:t>3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6E0BF0" w:rsidRDefault="000D7F46" w:rsidP="00617076">
            <w:pPr>
              <w:rPr>
                <w:sz w:val="18"/>
                <w:szCs w:val="18"/>
              </w:rPr>
            </w:pPr>
            <w:r w:rsidRPr="006E0BF0">
              <w:rPr>
                <w:sz w:val="18"/>
                <w:szCs w:val="18"/>
              </w:rPr>
              <w:t>GL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ValidateIssuanceDate(int moduleDateId, int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IssuanceBatch()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AccountIssuance(int branchId, int prefixId, int moduleDateId, int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GetLastIssuanceBatchProcessId()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IssuanceBatchProcessInProgress()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CloseIssuanceMonth(int month)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Reprocess()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GetFailedInDateModule(string dateFrom, string dateTo, int module)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ReportExcel()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private MemoryStream GetCurrentAccountStringBuilder(List&lt;FailedTransactionsDTO&gt; list)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int LoadImage(string path, HSSFWorkbook workbook)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CoinsuranceBalance()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ReserveBalance()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ReinsuranceProcess()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ExecuteClosingReinsurance(int month, int year, int generate, int isClosure)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ReportsMenu()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GeneralLedgerModels.AccountingAccountOrder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GetAccountingAccountOrder(AccountingAccountOrderModel accountingAccountOrderModel)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GeneralLedgerModels.AccountingAccountOrderRelation GetAccountingAccountOrderRelation(AccountingAccountOrderRelationModel accountingAccountOrderRelationModel)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GeneralLedgerModels.CostCenterType </w:t>
            </w:r>
            <w:r w:rsidRPr="006E0BF0">
              <w:rPr>
                <w:sz w:val="18"/>
                <w:szCs w:val="18"/>
                <w:lang w:val="en-US"/>
              </w:rPr>
              <w:lastRenderedPageBreak/>
              <w:t>GetCostCenterType(CostCenterTypeModel costCenterTypeModel)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GeneralLedgerModels.ClosingConcept GetClosingConcept(ClosingConceptModel closingConceptModel)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GeneralLedgerModels.AccountingEntry GetEntryTypeAccounting(EntryTypeAccountingModel entryTypeAccountingModel)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</w:t>
            </w:r>
            <w:r w:rsidR="006E0BF0" w:rsidRPr="006E0BF0">
              <w:rPr>
                <w:sz w:val="18"/>
                <w:szCs w:val="18"/>
                <w:lang w:val="en-US"/>
              </w:rPr>
              <w:t xml:space="preserve"> </w:t>
            </w:r>
            <w:r w:rsidRPr="006E0BF0">
              <w:rPr>
                <w:sz w:val="18"/>
                <w:szCs w:val="18"/>
                <w:lang w:val="en-US"/>
              </w:rPr>
              <w:t>static PaymentMovementType GetPaymentMovementType(PaymentMovementTypeModel paymentMovementTypeModel)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GeneralLedgerModels.ClosingMovement GetClosingMovement(ClosingMovementModel closingMovementModel)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moduleDto GetModule(ModuleModel moduleModel)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submoduleDto GetSubmodule(SubmoduleModel submoduleModel)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 public static AccountingAccountModel GetAccountingAccountModel(GeneralLedgerModels.AccountingAccount accountingAccount)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AccountingAccountOrderModel GetAccountingAccountOrderModel(GeneralLedgerModels.AccountingAccountOrder accountingAccountOrder)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AccountingAccountOrderRelationModel GetAccountingAccountOrderRelationModel(GeneralLedgerModels.AccountingAccountOrderRelation accountingAccountOrderRelation)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List&lt;AccountingAccountOrderRelationModel&gt; GetAccountingAccountOrderRelationModels(List&lt;GeneralLedgerModels.AccountingAccountOrderRelation&gt; accountingAccountsOrder)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List&lt;AccountingCompanyModel&gt; GetAccountingCompanyModels(List&lt;GeneralLedgerModels.AccountingCompany&gt; accountingCompanies)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AccountingCompanyModel GetAccountingCompanyModel(GeneralLedgerModels.AccountingCompany accountingCompany)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 public static AnalysisCodeModel GetAnalysisCodeModel(GeneralLedgerModels.AnalysisCode analysisCode)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AnalysisTreatmentModel GetAnalysisTreatmentModel(GeneralLedgerModels.AnalysisTreatment analysisTreatment)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AnalysisConceptModel GetAnalysisConceptModel(GeneralLedgerModels.AnalysisConcept analysisConcept)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List&lt;BankReconciliationModel&gt; GetBankReconciliationModels(List&lt;GeneralLedgerModels.BankReconciliation&gt; bankReconciliations)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BankReconciliationModel GetBankReconciliationModel(GeneralLedgerModels.BankReconciliation bankReconciliation)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CostCenterTypeModel GetCostCenterTypeModel(GeneralLedgerModels.CostCenterType costCenterType)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List&lt;CostCenterTypeModel&gt; GetCostCenterTypeModels(List&lt;GeneralLedgerModels.CostCenterType&gt; costCenterTypes)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List&lt;PaymentConceptModel&gt; GetPaymentConceptModels(List&lt;ParametrizationDTO.PaymentConceptDTO&gt; paymentConcepts)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PaymentConceptModel GetPaymentConceptModel(ParametrizationDTO.PaymentConceptDTO paymentConcept)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PaymentConceptModel GetPaymentConceptDtoModel(ParametrizationDTO.PaymentConceptDTO paymentConcept)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List&lt;AccountingMovementTypeModel&gt; GetAccountingMovementTypeModels(List&lt;GeneralLedgerModels.AccountingMovementType&gt; accountingMovementTypes)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AccountingMovementTypeModel GetAccountingMovementTypeModel(GeneralLedgerModels.AccountingMovementType accountingMovementType)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 xml:space="preserve">public static List&lt;AccountingModuleModel&gt; </w:t>
            </w:r>
            <w:r w:rsidRPr="006E0BF0">
              <w:rPr>
                <w:sz w:val="18"/>
                <w:szCs w:val="18"/>
                <w:lang w:val="en-US"/>
              </w:rPr>
              <w:lastRenderedPageBreak/>
              <w:t>GetAccountingModuleModels(List&lt;ParametrizationModels.ModuleDate&gt; accountingModules)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AccountingModuleModel GetAccountingModuleModel(GeneralLedgerModels.AccountingModule accountingModule)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List&lt;DestinationModel&gt; GetDestinationModels(List&lt;GeneralLedgerModels.Destination&gt; destinations)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List&lt;PaymentMovementTypeModel&gt; GetPaymentMovementTypeModels(List&lt;PaymentMovementType&gt; paymentMovementTypes)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PaymentMovementTypeModel GetPaymentMovementTypeModel(PaymentMovementType paymentMovementType)</w:t>
            </w: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List&lt;PaymentMovementTypeModel&gt; GetPaymentMovementTypeModels(List&lt;ParametrizationDTO.PaymentMovementTypeDTO&gt; paymentMovementTypeDtos)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</w:t>
            </w:r>
            <w:r w:rsidR="006E0BF0">
              <w:rPr>
                <w:sz w:val="18"/>
                <w:szCs w:val="18"/>
                <w:lang w:val="en-US"/>
              </w:rPr>
              <w:t xml:space="preserve"> </w:t>
            </w:r>
            <w:r w:rsidRPr="006E0BF0">
              <w:rPr>
                <w:sz w:val="18"/>
                <w:szCs w:val="18"/>
                <w:lang w:val="en-US"/>
              </w:rPr>
              <w:t xml:space="preserve">static PaymentMovementTypeModel </w:t>
            </w: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GetPaymentMovementTypeModel(ParametrizationDTO.PaymentMovementTypeDTO paymentMovementTypeDto)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ModuleDate GetAccountingModule(AccountingModuleModel accountingModuleModel)</w:t>
            </w:r>
          </w:p>
          <w:p w:rsidR="006E0BF0" w:rsidRPr="006E0BF0" w:rsidRDefault="006E0BF0" w:rsidP="00B95872">
            <w:pPr>
              <w:rPr>
                <w:sz w:val="18"/>
                <w:szCs w:val="18"/>
                <w:lang w:val="en-US"/>
              </w:rPr>
            </w:pP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List&lt;CostCenterModel&gt; GetCostCenterModels(List&lt;GeneralLedgerModels.CostCenter&gt; costCenters)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CostCenterModel GetCostCenterModel(GeneralLedgerModels.CostCenter costCenter)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ClosingConceptModel GetClosingConceptModel(GeneralLedgerModels.ClosingConcept closingConcept)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ClosingMovementModel GetClosingMovementModel(GeneralLedgerModels.ClosingMovement closingMovement)</w:t>
            </w:r>
          </w:p>
          <w:p w:rsidR="00B95872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ModuleModel GetModuleModel(moduleDto module)</w:t>
            </w:r>
          </w:p>
          <w:p w:rsidR="007B678C" w:rsidRPr="006E0BF0" w:rsidRDefault="00B95872" w:rsidP="00B95872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static SubmoduleModel GetSubmoduleModel(submoduleDto submodule)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78C" w:rsidRPr="007B678C" w:rsidRDefault="007B678C" w:rsidP="00617076">
            <w:pPr>
              <w:rPr>
                <w:lang w:val="en-US"/>
              </w:rPr>
            </w:pPr>
          </w:p>
        </w:tc>
      </w:tr>
    </w:tbl>
    <w:p w:rsidR="00F71993" w:rsidRPr="007B678C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5" w:name="_Toc500174832"/>
      <w:r>
        <w:t>Acción 4 – Eliminación de Archivos GL</w:t>
      </w:r>
      <w:bookmarkEnd w:id="25"/>
    </w:p>
    <w:p w:rsidR="00F71993" w:rsidRPr="006E0BF0" w:rsidRDefault="00F71993" w:rsidP="00C515D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4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GL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AccountingAccountOrderRelationController.cs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AccountingAccountOrderRelation.cshtml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AccountingModuleController.cs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AccountingModule.cshtml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Add.cshtml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Edit.cshtml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AccountingMovementTypeController.cs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AccountingMovementType.cshtml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AccountingMovementTypeModal.cshtml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AccountLogController.cs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AccountLog.cshtml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Details.cshtml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BankReconciliationController.cs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BankReconciliation/Add.cshtml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BankReconciliation/Edit.cshtml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lastRenderedPageBreak/>
              <w:t>BankReconciliation/Index.cshtml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ClosingConcept.cshtml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ClosingConceptEditor.cshtml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ClosingConceptController.cs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ClosingMovement.cshtml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ClosingMovementEditor.cshtml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ConsultController.cs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Consult.cshtml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PaymentConcept.cshtml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PaymentConceptModal.cshtml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PaymentMovementType.cshtml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PaymentMovementTypeEditor.cshtml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ReinsuranceProcess.cshtml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CoinsuranceBalance.cshtml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IssuanceBatch.cshtml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ProcessMenu.cshtml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ReinsuranceProcess.cshtml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Reprocess.cshtml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ReserveBalance.cshtml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ReportsMenu.cshtml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E0B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 no se utilizan</w:t>
            </w: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F71993" w:rsidRPr="006E0BF0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6" w:name="_Toc500174833"/>
      <w:r>
        <w:t>Acción 5 – Eliminación de Archivos REINS</w:t>
      </w:r>
      <w:bookmarkEnd w:id="26"/>
    </w:p>
    <w:p w:rsidR="006E0BF0" w:rsidRPr="006E0BF0" w:rsidRDefault="006E0BF0" w:rsidP="006E0B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0D7F46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5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REINS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ByInsured.cshtml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ByPrefixRisk.cshtml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ByPrefixSubPrefix.cshtml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B1515">
            <w:pPr>
              <w:rPr>
                <w:lang w:val="en-US"/>
              </w:rPr>
            </w:pP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6E0BF0" w:rsidRPr="00A24DD3" w:rsidRDefault="006E0BF0" w:rsidP="006E0BF0">
      <w:pPr>
        <w:pStyle w:val="Ttulo2"/>
      </w:pPr>
      <w:bookmarkStart w:id="27" w:name="_Toc500174834"/>
      <w:r>
        <w:t>Acción 6 – Eliminación de Métodos  REINS</w:t>
      </w:r>
      <w:bookmarkEnd w:id="27"/>
    </w:p>
    <w:p w:rsidR="006E0BF0" w:rsidRPr="006E0BF0" w:rsidRDefault="006E0BF0" w:rsidP="006E0BF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082"/>
        <w:gridCol w:w="6806"/>
        <w:gridCol w:w="1755"/>
      </w:tblGrid>
      <w:tr w:rsidR="006E0BF0" w:rsidRPr="008733A5" w:rsidTr="006B1515">
        <w:trPr>
          <w:trHeight w:val="257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6E0BF0" w:rsidRPr="008733A5" w:rsidRDefault="006E0BF0" w:rsidP="006B1515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E0BF0" w:rsidRPr="00AE03E0" w:rsidTr="006B1515">
        <w:trPr>
          <w:trHeight w:val="934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6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8733A5" w:rsidRDefault="006E0BF0" w:rsidP="006B1515">
            <w:r>
              <w:t>REINS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JsonResult GetAssociationColumnByAssociationTypeId(int associationTypeId)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IndexSearch(int module)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void setLenguaje()</w:t>
            </w:r>
          </w:p>
          <w:p w:rsidR="006E0BF0" w:rsidRPr="006E0BF0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About()</w:t>
            </w:r>
          </w:p>
          <w:p w:rsidR="006E0BF0" w:rsidRPr="000D7F46" w:rsidRDefault="006E0BF0" w:rsidP="006E0BF0">
            <w:pPr>
              <w:rPr>
                <w:sz w:val="18"/>
                <w:szCs w:val="18"/>
                <w:lang w:val="en-US"/>
              </w:rPr>
            </w:pPr>
            <w:r w:rsidRPr="006E0BF0">
              <w:rPr>
                <w:sz w:val="18"/>
                <w:szCs w:val="18"/>
                <w:lang w:val="en-US"/>
              </w:rPr>
              <w:t>public ActionResult LogIn(string lenguaje = "es")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BF0" w:rsidRPr="000D7F46" w:rsidRDefault="006E0BF0" w:rsidP="006B1515">
            <w:pPr>
              <w:rPr>
                <w:lang w:val="en-US"/>
              </w:rPr>
            </w:pPr>
          </w:p>
        </w:tc>
      </w:tr>
    </w:tbl>
    <w:p w:rsidR="00F71993" w:rsidRPr="006E0BF0" w:rsidRDefault="00F71993" w:rsidP="00C515DA">
      <w:pPr>
        <w:rPr>
          <w:lang w:val="en-US"/>
        </w:rPr>
      </w:pPr>
    </w:p>
    <w:p w:rsidR="00F71993" w:rsidRPr="006E0BF0" w:rsidRDefault="00F71993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AD3960" w:rsidRPr="006E0BF0" w:rsidRDefault="00AD3960" w:rsidP="00C515DA">
      <w:pPr>
        <w:rPr>
          <w:lang w:val="en-US"/>
        </w:rPr>
      </w:pPr>
    </w:p>
    <w:p w:rsidR="002A0977" w:rsidRDefault="002A0977" w:rsidP="00C515DA">
      <w:pPr>
        <w:pStyle w:val="Ttulo1"/>
      </w:pPr>
      <w:bookmarkStart w:id="28" w:name="_Toc299616074"/>
      <w:bookmarkStart w:id="29" w:name="_Toc343595478"/>
      <w:bookmarkStart w:id="30" w:name="_Toc500174835"/>
      <w:r w:rsidRPr="008733A5">
        <w:lastRenderedPageBreak/>
        <w:t>Referencias</w:t>
      </w:r>
      <w:bookmarkEnd w:id="28"/>
      <w:bookmarkEnd w:id="29"/>
      <w:bookmarkEnd w:id="30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31" w:name="_Toc170580907"/>
      <w:bookmarkStart w:id="32" w:name="_Toc171264773"/>
      <w:bookmarkStart w:id="33" w:name="_Toc268093338"/>
      <w:bookmarkStart w:id="34" w:name="_Toc299616075"/>
      <w:bookmarkStart w:id="35" w:name="_Toc343595479"/>
      <w:bookmarkStart w:id="36" w:name="_Toc500174836"/>
      <w:r w:rsidRPr="008733A5">
        <w:t>Glosario</w:t>
      </w:r>
      <w:bookmarkEnd w:id="31"/>
      <w:bookmarkEnd w:id="32"/>
      <w:bookmarkEnd w:id="33"/>
      <w:bookmarkEnd w:id="34"/>
      <w:bookmarkEnd w:id="35"/>
      <w:bookmarkEnd w:id="36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4"/>
      <w:headerReference w:type="first" r:id="rId15"/>
      <w:footerReference w:type="first" r:id="rId16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D5C" w:rsidRDefault="00F95D5C" w:rsidP="00C515DA">
      <w:r>
        <w:separator/>
      </w:r>
    </w:p>
  </w:endnote>
  <w:endnote w:type="continuationSeparator" w:id="0">
    <w:p w:rsidR="00F95D5C" w:rsidRDefault="00F95D5C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AE03E0">
      <w:rPr>
        <w:rStyle w:val="Nmerodepgina"/>
        <w:noProof/>
        <w:sz w:val="16"/>
      </w:rPr>
      <w:t>4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AE03E0" w:rsidRPr="00AE03E0">
        <w:rPr>
          <w:rStyle w:val="Nmerodepgina"/>
          <w:noProof/>
          <w:sz w:val="15"/>
        </w:rPr>
        <w:t>10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135A7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>El material contenido en este documento tiene información confidencial que pertenece a Sistran Consultores S.A., no podrá ser utilizada, fotocopiada, duplicada o revelada para cualquier propósito diferente a los indicados por Sistran; Sistran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AE03E0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AE03E0" w:rsidRPr="00AE03E0">
        <w:rPr>
          <w:rStyle w:val="Nmerodepgina"/>
          <w:noProof/>
          <w:sz w:val="15"/>
        </w:rPr>
        <w:t>10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AD0BE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D5C" w:rsidRDefault="00F95D5C" w:rsidP="00C515DA">
      <w:r>
        <w:separator/>
      </w:r>
    </w:p>
  </w:footnote>
  <w:footnote w:type="continuationSeparator" w:id="0">
    <w:p w:rsidR="00F95D5C" w:rsidRDefault="00F95D5C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D7F46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07B2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3AA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8FB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5AD1"/>
    <w:rsid w:val="0043621D"/>
    <w:rsid w:val="00440D4D"/>
    <w:rsid w:val="00443A00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4DA6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44106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0BF0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01CC"/>
    <w:rsid w:val="0070436B"/>
    <w:rsid w:val="0070461E"/>
    <w:rsid w:val="007054C4"/>
    <w:rsid w:val="00707EF7"/>
    <w:rsid w:val="00710E10"/>
    <w:rsid w:val="00711832"/>
    <w:rsid w:val="00715CC0"/>
    <w:rsid w:val="00716CE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20D0"/>
    <w:rsid w:val="007A4B48"/>
    <w:rsid w:val="007B1438"/>
    <w:rsid w:val="007B678C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4BEA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91EEB"/>
    <w:rsid w:val="008979A7"/>
    <w:rsid w:val="008A3E44"/>
    <w:rsid w:val="008A52C0"/>
    <w:rsid w:val="008A546F"/>
    <w:rsid w:val="008B2105"/>
    <w:rsid w:val="008B4C7C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10E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22FC"/>
    <w:rsid w:val="00A8352E"/>
    <w:rsid w:val="00A8387C"/>
    <w:rsid w:val="00A844AC"/>
    <w:rsid w:val="00A85ABC"/>
    <w:rsid w:val="00A9016E"/>
    <w:rsid w:val="00A95512"/>
    <w:rsid w:val="00A97854"/>
    <w:rsid w:val="00AA0B42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960"/>
    <w:rsid w:val="00AD3E74"/>
    <w:rsid w:val="00AD48B7"/>
    <w:rsid w:val="00AD625C"/>
    <w:rsid w:val="00AE01EC"/>
    <w:rsid w:val="00AE03E0"/>
    <w:rsid w:val="00AE0BB2"/>
    <w:rsid w:val="00AE2E61"/>
    <w:rsid w:val="00AF2C91"/>
    <w:rsid w:val="00AF4D0A"/>
    <w:rsid w:val="00AF6186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3D3F"/>
    <w:rsid w:val="00B94C8D"/>
    <w:rsid w:val="00B956A0"/>
    <w:rsid w:val="00B95872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6F82"/>
    <w:rsid w:val="00D77333"/>
    <w:rsid w:val="00D80BF9"/>
    <w:rsid w:val="00D82FBA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71993"/>
    <w:rsid w:val="00F801B3"/>
    <w:rsid w:val="00F835B5"/>
    <w:rsid w:val="00F83A74"/>
    <w:rsid w:val="00F848C4"/>
    <w:rsid w:val="00F86549"/>
    <w:rsid w:val="00F86CF0"/>
    <w:rsid w:val="00F92C5F"/>
    <w:rsid w:val="00F94168"/>
    <w:rsid w:val="00F94870"/>
    <w:rsid w:val="00F95D5C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5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94A4E54-B9B8-4D86-B0C8-FB9027EA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18026</TotalTime>
  <Pages>10</Pages>
  <Words>2441</Words>
  <Characters>13428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15838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User</cp:lastModifiedBy>
  <cp:revision>278</cp:revision>
  <dcterms:created xsi:type="dcterms:W3CDTF">2016-02-01T15:01:00Z</dcterms:created>
  <dcterms:modified xsi:type="dcterms:W3CDTF">2018-01-05T17:01:00Z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