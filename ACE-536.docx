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DB9" w:rsidRPr="008733A5" w:rsidRDefault="00675DB9" w:rsidP="00C515DA">
      <w:pPr>
        <w:rPr>
          <w:rStyle w:val="Encabezado1"/>
        </w:rPr>
      </w:pPr>
      <w:r w:rsidRPr="008733A5">
        <w:rPr>
          <w:rStyle w:val="Encabezado1"/>
        </w:rPr>
        <w:t xml:space="preserve">Título: </w:t>
      </w:r>
      <w:r w:rsidRPr="008733A5">
        <w:rPr>
          <w:rStyle w:val="Encabezado1"/>
        </w:rPr>
        <w:tab/>
      </w:r>
      <w:r w:rsidRPr="008733A5">
        <w:rPr>
          <w:rStyle w:val="Encabezado1"/>
        </w:rPr>
        <w:tab/>
        <w:t>Prueba de Desarrollador</w:t>
      </w:r>
    </w:p>
    <w:p w:rsidR="00675DB9" w:rsidRPr="008733A5" w:rsidRDefault="00675DB9" w:rsidP="00C515DA">
      <w:pPr>
        <w:rPr>
          <w:rStyle w:val="Encabezado1"/>
        </w:rPr>
      </w:pPr>
    </w:p>
    <w:p w:rsidR="00675DB9" w:rsidRPr="008733A5" w:rsidRDefault="00675DB9" w:rsidP="00C515DA">
      <w:pPr>
        <w:rPr>
          <w:rStyle w:val="Encabezado1"/>
        </w:rPr>
      </w:pPr>
      <w:r w:rsidRPr="008733A5">
        <w:rPr>
          <w:rStyle w:val="Encabezado1"/>
        </w:rPr>
        <w:t xml:space="preserve">Compañía: </w:t>
      </w:r>
      <w:r w:rsidRPr="008733A5">
        <w:rPr>
          <w:rStyle w:val="Encabezado1"/>
        </w:rPr>
        <w:tab/>
      </w:r>
      <w:r w:rsidR="00132BF6">
        <w:rPr>
          <w:rStyle w:val="Encabezado1"/>
        </w:rPr>
        <w:t>SISTRAN</w:t>
      </w:r>
    </w:p>
    <w:p w:rsidR="00675DB9" w:rsidRPr="008733A5" w:rsidRDefault="00675DB9" w:rsidP="00C515DA">
      <w:pPr>
        <w:rPr>
          <w:rStyle w:val="Encabezado1"/>
        </w:rPr>
      </w:pPr>
    </w:p>
    <w:p w:rsidR="00675DB9" w:rsidRPr="008733A5" w:rsidRDefault="00675DB9" w:rsidP="00C515DA">
      <w:pPr>
        <w:rPr>
          <w:rStyle w:val="Encabezado1"/>
        </w:rPr>
      </w:pPr>
      <w:r w:rsidRPr="008733A5">
        <w:rPr>
          <w:rStyle w:val="Encabezado1"/>
        </w:rPr>
        <w:t xml:space="preserve">Proyecto: </w:t>
      </w:r>
      <w:r w:rsidRPr="008733A5">
        <w:rPr>
          <w:rStyle w:val="Encabezado1"/>
        </w:rPr>
        <w:tab/>
      </w:r>
      <w:r w:rsidR="00863960" w:rsidRPr="00863960">
        <w:rPr>
          <w:rStyle w:val="Encabezado1"/>
        </w:rPr>
        <w:t xml:space="preserve">3G - </w:t>
      </w:r>
      <w:proofErr w:type="spellStart"/>
      <w:r w:rsidR="00863960" w:rsidRPr="00863960">
        <w:rPr>
          <w:rStyle w:val="Encabezado1"/>
        </w:rPr>
        <w:t>Admin</w:t>
      </w:r>
      <w:proofErr w:type="spellEnd"/>
      <w:r w:rsidR="00863960" w:rsidRPr="00863960">
        <w:rPr>
          <w:rStyle w:val="Encabezado1"/>
        </w:rPr>
        <w:t xml:space="preserve"> Contable EE</w:t>
      </w:r>
      <w:r w:rsidR="00132BF6">
        <w:rPr>
          <w:rStyle w:val="Encabezado1"/>
        </w:rPr>
        <w:tab/>
      </w:r>
    </w:p>
    <w:p w:rsidR="00675DB9" w:rsidRPr="008733A5" w:rsidRDefault="00675DB9" w:rsidP="00C515DA">
      <w:pPr>
        <w:rPr>
          <w:rStyle w:val="Encabezado1"/>
        </w:rPr>
      </w:pPr>
    </w:p>
    <w:p w:rsidR="00675DB9" w:rsidRPr="008733A5" w:rsidRDefault="00675DB9" w:rsidP="00C515DA">
      <w:pPr>
        <w:rPr>
          <w:rStyle w:val="Encabezado1"/>
        </w:rPr>
      </w:pPr>
      <w:r w:rsidRPr="008733A5">
        <w:rPr>
          <w:rStyle w:val="Encabezado1"/>
        </w:rPr>
        <w:t>Revisiones</w:t>
      </w:r>
      <w:r w:rsidRPr="002C2A25">
        <w:rPr>
          <w:szCs w:val="32"/>
        </w:rPr>
        <w:t>:</w:t>
      </w:r>
    </w:p>
    <w:p w:rsidR="00675DB9" w:rsidRPr="008733A5" w:rsidRDefault="00675DB9" w:rsidP="00C515DA"/>
    <w:tbl>
      <w:tblPr>
        <w:tblW w:w="10701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1292"/>
        <w:gridCol w:w="1228"/>
        <w:gridCol w:w="2520"/>
        <w:gridCol w:w="1130"/>
        <w:gridCol w:w="1260"/>
        <w:gridCol w:w="1585"/>
      </w:tblGrid>
      <w:tr w:rsidR="00675DB9" w:rsidRPr="008733A5" w:rsidTr="00922BE8">
        <w:trPr>
          <w:cantSplit/>
          <w:trHeight w:val="278"/>
        </w:trPr>
        <w:tc>
          <w:tcPr>
            <w:tcW w:w="1686" w:type="dxa"/>
            <w:vMerge w:val="restart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Fecha</w:t>
            </w:r>
          </w:p>
        </w:tc>
        <w:tc>
          <w:tcPr>
            <w:tcW w:w="1292" w:type="dxa"/>
            <w:vMerge w:val="restart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Versión</w:t>
            </w:r>
          </w:p>
        </w:tc>
        <w:tc>
          <w:tcPr>
            <w:tcW w:w="1228" w:type="dxa"/>
            <w:vMerge w:val="restart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Autor</w:t>
            </w:r>
          </w:p>
        </w:tc>
        <w:tc>
          <w:tcPr>
            <w:tcW w:w="2520" w:type="dxa"/>
            <w:vMerge w:val="restart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Comentario</w:t>
            </w:r>
          </w:p>
        </w:tc>
        <w:tc>
          <w:tcPr>
            <w:tcW w:w="1130" w:type="dxa"/>
            <w:vMerge w:val="restart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Estado</w:t>
            </w:r>
          </w:p>
        </w:tc>
        <w:tc>
          <w:tcPr>
            <w:tcW w:w="2845" w:type="dxa"/>
            <w:gridSpan w:val="2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Aprobación</w:t>
            </w:r>
          </w:p>
        </w:tc>
      </w:tr>
      <w:tr w:rsidR="00675DB9" w:rsidRPr="008733A5" w:rsidTr="00922BE8">
        <w:trPr>
          <w:cantSplit/>
          <w:trHeight w:val="277"/>
        </w:trPr>
        <w:tc>
          <w:tcPr>
            <w:tcW w:w="1686" w:type="dxa"/>
            <w:vMerge/>
            <w:shd w:val="clear" w:color="auto" w:fill="E0E0E0"/>
            <w:vAlign w:val="center"/>
          </w:tcPr>
          <w:p w:rsidR="00675DB9" w:rsidRPr="002C2A25" w:rsidRDefault="00675DB9" w:rsidP="00C515DA"/>
        </w:tc>
        <w:tc>
          <w:tcPr>
            <w:tcW w:w="1292" w:type="dxa"/>
            <w:vMerge/>
            <w:shd w:val="clear" w:color="auto" w:fill="E0E0E0"/>
            <w:vAlign w:val="center"/>
          </w:tcPr>
          <w:p w:rsidR="00675DB9" w:rsidRPr="002C2A25" w:rsidRDefault="00675DB9" w:rsidP="00C515DA"/>
        </w:tc>
        <w:tc>
          <w:tcPr>
            <w:tcW w:w="1228" w:type="dxa"/>
            <w:vMerge/>
            <w:shd w:val="clear" w:color="auto" w:fill="E0E0E0"/>
            <w:vAlign w:val="center"/>
          </w:tcPr>
          <w:p w:rsidR="00675DB9" w:rsidRPr="002C2A25" w:rsidRDefault="00675DB9" w:rsidP="00C515DA"/>
        </w:tc>
        <w:tc>
          <w:tcPr>
            <w:tcW w:w="2520" w:type="dxa"/>
            <w:vMerge/>
            <w:shd w:val="clear" w:color="auto" w:fill="E0E0E0"/>
            <w:vAlign w:val="center"/>
          </w:tcPr>
          <w:p w:rsidR="00675DB9" w:rsidRPr="002C2A25" w:rsidRDefault="00675DB9" w:rsidP="00C515DA"/>
        </w:tc>
        <w:tc>
          <w:tcPr>
            <w:tcW w:w="1130" w:type="dxa"/>
            <w:vMerge/>
            <w:shd w:val="clear" w:color="auto" w:fill="E0E0E0"/>
            <w:vAlign w:val="center"/>
          </w:tcPr>
          <w:p w:rsidR="00675DB9" w:rsidRPr="002C2A25" w:rsidRDefault="00675DB9" w:rsidP="00C515DA"/>
        </w:tc>
        <w:tc>
          <w:tcPr>
            <w:tcW w:w="1260" w:type="dxa"/>
            <w:shd w:val="clear" w:color="auto" w:fill="E0E0E0"/>
            <w:vAlign w:val="center"/>
          </w:tcPr>
          <w:p w:rsidR="00675DB9" w:rsidRPr="002C2A25" w:rsidRDefault="00675DB9" w:rsidP="00C515DA">
            <w:r w:rsidRPr="002C2A25">
              <w:t>Fecha</w:t>
            </w:r>
          </w:p>
        </w:tc>
        <w:tc>
          <w:tcPr>
            <w:tcW w:w="1585" w:type="dxa"/>
            <w:shd w:val="clear" w:color="auto" w:fill="E0E0E0"/>
            <w:vAlign w:val="center"/>
          </w:tcPr>
          <w:p w:rsidR="00675DB9" w:rsidRPr="002C2A25" w:rsidRDefault="002C2A25" w:rsidP="00C515DA">
            <w:r w:rsidRPr="002C2A25">
              <w:t>Aprobado p</w:t>
            </w:r>
            <w:r w:rsidR="00675DB9" w:rsidRPr="002C2A25">
              <w:t>or</w:t>
            </w:r>
          </w:p>
        </w:tc>
      </w:tr>
      <w:tr w:rsidR="00675DB9" w:rsidRPr="008733A5" w:rsidTr="00922BE8">
        <w:tc>
          <w:tcPr>
            <w:tcW w:w="1686" w:type="dxa"/>
          </w:tcPr>
          <w:p w:rsidR="00675DB9" w:rsidRPr="008733A5" w:rsidRDefault="002D4F02" w:rsidP="002D4F02">
            <w:r>
              <w:t>11</w:t>
            </w:r>
            <w:r w:rsidR="00DB043D">
              <w:t>/</w:t>
            </w:r>
            <w:r w:rsidR="007E2E0B">
              <w:t>1</w:t>
            </w:r>
            <w:r>
              <w:t>2</w:t>
            </w:r>
            <w:r w:rsidR="00DB043D">
              <w:t>/201</w:t>
            </w:r>
            <w:r w:rsidR="00316913">
              <w:t>7</w:t>
            </w:r>
          </w:p>
        </w:tc>
        <w:tc>
          <w:tcPr>
            <w:tcW w:w="1292" w:type="dxa"/>
          </w:tcPr>
          <w:p w:rsidR="00675DB9" w:rsidRPr="008733A5" w:rsidRDefault="0010026A" w:rsidP="00C515DA">
            <w:r>
              <w:t>1</w:t>
            </w:r>
          </w:p>
        </w:tc>
        <w:tc>
          <w:tcPr>
            <w:tcW w:w="1228" w:type="dxa"/>
          </w:tcPr>
          <w:p w:rsidR="00675DB9" w:rsidRPr="008733A5" w:rsidRDefault="00DB043D" w:rsidP="00C515DA">
            <w:pPr>
              <w:rPr>
                <w:rStyle w:val="Nmerodepgina"/>
              </w:rPr>
            </w:pPr>
            <w:r>
              <w:rPr>
                <w:rStyle w:val="Nmerodepgina"/>
              </w:rPr>
              <w:t>David Delgado</w:t>
            </w:r>
          </w:p>
        </w:tc>
        <w:tc>
          <w:tcPr>
            <w:tcW w:w="2520" w:type="dxa"/>
          </w:tcPr>
          <w:p w:rsidR="00675DB9" w:rsidRPr="008733A5" w:rsidRDefault="004D64EC" w:rsidP="00C515DA">
            <w:r>
              <w:t>Documento Inicial</w:t>
            </w:r>
          </w:p>
        </w:tc>
        <w:tc>
          <w:tcPr>
            <w:tcW w:w="1130" w:type="dxa"/>
          </w:tcPr>
          <w:p w:rsidR="00675DB9" w:rsidRPr="008733A5" w:rsidRDefault="00CB16E9" w:rsidP="00C515DA">
            <w:r>
              <w:t>Borrador</w:t>
            </w:r>
          </w:p>
        </w:tc>
        <w:tc>
          <w:tcPr>
            <w:tcW w:w="1260" w:type="dxa"/>
          </w:tcPr>
          <w:p w:rsidR="00675DB9" w:rsidRPr="008733A5" w:rsidRDefault="00A51B11" w:rsidP="002D4F02">
            <w:r>
              <w:t>1</w:t>
            </w:r>
            <w:r w:rsidR="002D4F02">
              <w:t>1</w:t>
            </w:r>
            <w:r w:rsidR="00A24DD3">
              <w:t>/1</w:t>
            </w:r>
            <w:r w:rsidR="002D4F02">
              <w:t>2</w:t>
            </w:r>
            <w:r w:rsidR="00A24DD3">
              <w:t>/2017</w:t>
            </w:r>
          </w:p>
        </w:tc>
        <w:tc>
          <w:tcPr>
            <w:tcW w:w="1585" w:type="dxa"/>
          </w:tcPr>
          <w:p w:rsidR="00675DB9" w:rsidRPr="008733A5" w:rsidRDefault="00675DB9" w:rsidP="00C515DA"/>
        </w:tc>
      </w:tr>
      <w:tr w:rsidR="002C2A25" w:rsidRPr="008733A5" w:rsidTr="00922BE8">
        <w:tc>
          <w:tcPr>
            <w:tcW w:w="1686" w:type="dxa"/>
          </w:tcPr>
          <w:p w:rsidR="002C2A25" w:rsidRPr="008733A5" w:rsidRDefault="002C2A25" w:rsidP="00C515DA"/>
        </w:tc>
        <w:tc>
          <w:tcPr>
            <w:tcW w:w="1292" w:type="dxa"/>
          </w:tcPr>
          <w:p w:rsidR="002C2A25" w:rsidRPr="008733A5" w:rsidRDefault="002C2A25" w:rsidP="00C515DA"/>
        </w:tc>
        <w:tc>
          <w:tcPr>
            <w:tcW w:w="1228" w:type="dxa"/>
          </w:tcPr>
          <w:p w:rsidR="002C2A25" w:rsidRPr="008733A5" w:rsidRDefault="002C2A25" w:rsidP="00C515DA">
            <w:pPr>
              <w:rPr>
                <w:rStyle w:val="Nmerodepgina"/>
              </w:rPr>
            </w:pPr>
          </w:p>
        </w:tc>
        <w:tc>
          <w:tcPr>
            <w:tcW w:w="2520" w:type="dxa"/>
          </w:tcPr>
          <w:p w:rsidR="002C2A25" w:rsidRPr="008733A5" w:rsidRDefault="002C2A25" w:rsidP="00C515DA"/>
        </w:tc>
        <w:tc>
          <w:tcPr>
            <w:tcW w:w="1130" w:type="dxa"/>
          </w:tcPr>
          <w:p w:rsidR="002C2A25" w:rsidRPr="008733A5" w:rsidRDefault="002C2A25" w:rsidP="00C515DA"/>
        </w:tc>
        <w:tc>
          <w:tcPr>
            <w:tcW w:w="1260" w:type="dxa"/>
          </w:tcPr>
          <w:p w:rsidR="002C2A25" w:rsidRPr="008733A5" w:rsidRDefault="002C2A25" w:rsidP="00C515DA"/>
        </w:tc>
        <w:tc>
          <w:tcPr>
            <w:tcW w:w="1585" w:type="dxa"/>
          </w:tcPr>
          <w:p w:rsidR="002C2A25" w:rsidRPr="008733A5" w:rsidRDefault="002C2A25" w:rsidP="00C515DA"/>
        </w:tc>
      </w:tr>
      <w:tr w:rsidR="002C2A25" w:rsidRPr="008733A5" w:rsidTr="00922BE8">
        <w:tc>
          <w:tcPr>
            <w:tcW w:w="1686" w:type="dxa"/>
          </w:tcPr>
          <w:p w:rsidR="002C2A25" w:rsidRPr="008733A5" w:rsidRDefault="002C2A25" w:rsidP="00C515DA"/>
        </w:tc>
        <w:tc>
          <w:tcPr>
            <w:tcW w:w="1292" w:type="dxa"/>
          </w:tcPr>
          <w:p w:rsidR="002C2A25" w:rsidRPr="008733A5" w:rsidRDefault="002C2A25" w:rsidP="00C515DA"/>
        </w:tc>
        <w:tc>
          <w:tcPr>
            <w:tcW w:w="1228" w:type="dxa"/>
          </w:tcPr>
          <w:p w:rsidR="002C2A25" w:rsidRPr="008733A5" w:rsidRDefault="002C2A25" w:rsidP="00C515DA">
            <w:pPr>
              <w:rPr>
                <w:rStyle w:val="Nmerodepgina"/>
              </w:rPr>
            </w:pPr>
          </w:p>
        </w:tc>
        <w:tc>
          <w:tcPr>
            <w:tcW w:w="2520" w:type="dxa"/>
          </w:tcPr>
          <w:p w:rsidR="002C2A25" w:rsidRPr="008733A5" w:rsidRDefault="002C2A25" w:rsidP="00C515DA"/>
        </w:tc>
        <w:tc>
          <w:tcPr>
            <w:tcW w:w="1130" w:type="dxa"/>
          </w:tcPr>
          <w:p w:rsidR="002C2A25" w:rsidRPr="008733A5" w:rsidRDefault="002C2A25" w:rsidP="00C515DA"/>
        </w:tc>
        <w:tc>
          <w:tcPr>
            <w:tcW w:w="1260" w:type="dxa"/>
          </w:tcPr>
          <w:p w:rsidR="002C2A25" w:rsidRPr="008733A5" w:rsidRDefault="002C2A25" w:rsidP="00C515DA"/>
        </w:tc>
        <w:tc>
          <w:tcPr>
            <w:tcW w:w="1585" w:type="dxa"/>
          </w:tcPr>
          <w:p w:rsidR="002C2A25" w:rsidRPr="008733A5" w:rsidRDefault="002C2A25" w:rsidP="00C515DA"/>
        </w:tc>
      </w:tr>
      <w:tr w:rsidR="002C2A25" w:rsidRPr="008733A5" w:rsidTr="00922BE8">
        <w:tc>
          <w:tcPr>
            <w:tcW w:w="1686" w:type="dxa"/>
          </w:tcPr>
          <w:p w:rsidR="002C2A25" w:rsidRPr="008733A5" w:rsidRDefault="002C2A25" w:rsidP="00C515DA"/>
        </w:tc>
        <w:tc>
          <w:tcPr>
            <w:tcW w:w="1292" w:type="dxa"/>
          </w:tcPr>
          <w:p w:rsidR="002C2A25" w:rsidRPr="008733A5" w:rsidRDefault="002C2A25" w:rsidP="00C515DA"/>
        </w:tc>
        <w:tc>
          <w:tcPr>
            <w:tcW w:w="1228" w:type="dxa"/>
          </w:tcPr>
          <w:p w:rsidR="002C2A25" w:rsidRPr="008733A5" w:rsidRDefault="002C2A25" w:rsidP="00C515DA">
            <w:pPr>
              <w:rPr>
                <w:rStyle w:val="Nmerodepgina"/>
              </w:rPr>
            </w:pPr>
          </w:p>
        </w:tc>
        <w:tc>
          <w:tcPr>
            <w:tcW w:w="2520" w:type="dxa"/>
          </w:tcPr>
          <w:p w:rsidR="002C2A25" w:rsidRPr="008733A5" w:rsidRDefault="002C2A25" w:rsidP="00C515DA"/>
        </w:tc>
        <w:tc>
          <w:tcPr>
            <w:tcW w:w="1130" w:type="dxa"/>
          </w:tcPr>
          <w:p w:rsidR="002C2A25" w:rsidRPr="008733A5" w:rsidRDefault="002C2A25" w:rsidP="00C515DA"/>
        </w:tc>
        <w:tc>
          <w:tcPr>
            <w:tcW w:w="1260" w:type="dxa"/>
          </w:tcPr>
          <w:p w:rsidR="002C2A25" w:rsidRPr="008733A5" w:rsidRDefault="002C2A25" w:rsidP="00C515DA"/>
        </w:tc>
        <w:tc>
          <w:tcPr>
            <w:tcW w:w="1585" w:type="dxa"/>
          </w:tcPr>
          <w:p w:rsidR="002C2A25" w:rsidRPr="008733A5" w:rsidRDefault="002C2A25" w:rsidP="00C515DA"/>
        </w:tc>
      </w:tr>
    </w:tbl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D15018" w:rsidRDefault="00D15018" w:rsidP="00C515DA">
      <w:pPr>
        <w:pStyle w:val="Puesto"/>
      </w:pPr>
      <w:bookmarkStart w:id="0" w:name="_Toc343595009"/>
      <w:bookmarkStart w:id="1" w:name="_Toc343595470"/>
    </w:p>
    <w:p w:rsidR="00D15018" w:rsidRDefault="00D15018" w:rsidP="00C515DA">
      <w:pPr>
        <w:pStyle w:val="Puesto"/>
      </w:pPr>
    </w:p>
    <w:p w:rsidR="00D15018" w:rsidRDefault="00D15018" w:rsidP="00C515DA">
      <w:pPr>
        <w:pStyle w:val="Puesto"/>
      </w:pPr>
    </w:p>
    <w:p w:rsidR="00675DB9" w:rsidRPr="008733A5" w:rsidRDefault="00D15018" w:rsidP="00C515DA">
      <w:pPr>
        <w:pStyle w:val="Puesto"/>
      </w:pPr>
      <w:r>
        <w:br w:type="page"/>
      </w:r>
      <w:bookmarkStart w:id="2" w:name="_Toc500758723"/>
      <w:r w:rsidR="00675DB9" w:rsidRPr="008733A5">
        <w:lastRenderedPageBreak/>
        <w:t>Índice</w:t>
      </w:r>
      <w:bookmarkEnd w:id="0"/>
      <w:bookmarkEnd w:id="1"/>
      <w:bookmarkEnd w:id="2"/>
    </w:p>
    <w:p w:rsidR="002C479D" w:rsidRPr="008733A5" w:rsidRDefault="002C479D" w:rsidP="00C515DA"/>
    <w:p w:rsidR="004470C7" w:rsidRDefault="002A097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733A5">
        <w:fldChar w:fldCharType="begin"/>
      </w:r>
      <w:r w:rsidRPr="008733A5">
        <w:instrText xml:space="preserve"> TOC \o "1-3" \h \z \u </w:instrText>
      </w:r>
      <w:r w:rsidRPr="008733A5">
        <w:fldChar w:fldCharType="separate"/>
      </w:r>
      <w:hyperlink w:anchor="_Toc500758723" w:history="1">
        <w:r w:rsidR="004470C7" w:rsidRPr="00A06B48">
          <w:rPr>
            <w:rStyle w:val="Hipervnculo"/>
            <w:noProof/>
          </w:rPr>
          <w:t>Índice</w:t>
        </w:r>
        <w:r w:rsidR="004470C7">
          <w:rPr>
            <w:noProof/>
            <w:webHidden/>
          </w:rPr>
          <w:tab/>
        </w:r>
        <w:r w:rsidR="004470C7">
          <w:rPr>
            <w:noProof/>
            <w:webHidden/>
          </w:rPr>
          <w:fldChar w:fldCharType="begin"/>
        </w:r>
        <w:r w:rsidR="004470C7">
          <w:rPr>
            <w:noProof/>
            <w:webHidden/>
          </w:rPr>
          <w:instrText xml:space="preserve"> PAGEREF _Toc500758723 \h </w:instrText>
        </w:r>
        <w:r w:rsidR="004470C7">
          <w:rPr>
            <w:noProof/>
            <w:webHidden/>
          </w:rPr>
        </w:r>
        <w:r w:rsidR="004470C7">
          <w:rPr>
            <w:noProof/>
            <w:webHidden/>
          </w:rPr>
          <w:fldChar w:fldCharType="separate"/>
        </w:r>
        <w:r w:rsidR="004470C7">
          <w:rPr>
            <w:noProof/>
            <w:webHidden/>
          </w:rPr>
          <w:t>2</w:t>
        </w:r>
        <w:r w:rsidR="004470C7">
          <w:rPr>
            <w:noProof/>
            <w:webHidden/>
          </w:rPr>
          <w:fldChar w:fldCharType="end"/>
        </w:r>
      </w:hyperlink>
    </w:p>
    <w:p w:rsidR="004470C7" w:rsidRDefault="004470C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8724" w:history="1">
        <w:r w:rsidRPr="00A06B48">
          <w:rPr>
            <w:rStyle w:val="Hipervnculo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06B48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_Toc500758724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70C7" w:rsidRDefault="004470C7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8725" w:history="1">
        <w:r w:rsidRPr="00A06B48">
          <w:rPr>
            <w:rStyle w:val="Hipervnculo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06B48">
          <w:rPr>
            <w:rStyle w:val="Hipervnculo"/>
            <w:noProof/>
          </w:rPr>
          <w:t>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_Toc500758725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70C7" w:rsidRDefault="004470C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8726" w:history="1">
        <w:r w:rsidRPr="00A06B48">
          <w:rPr>
            <w:rStyle w:val="Hipervnculo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06B48">
          <w:rPr>
            <w:rStyle w:val="Hipervnculo"/>
            <w:noProof/>
          </w:rPr>
          <w:t>Pruebas Realizadas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_Toc500758726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470C7" w:rsidRDefault="004470C7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8727" w:history="1">
        <w:r w:rsidRPr="00A06B48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06B48">
          <w:rPr>
            <w:rStyle w:val="Hipervnculo"/>
            <w:noProof/>
          </w:rPr>
          <w:t>Prueba 1 – Editar Reasegurar Pólizas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_Toc500758727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470C7" w:rsidRDefault="004470C7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8728" w:history="1">
        <w:r w:rsidRPr="00A06B48">
          <w:rPr>
            <w:rStyle w:val="Hipervnculo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06B48">
          <w:rPr>
            <w:rStyle w:val="Hipervnculo"/>
            <w:noProof/>
          </w:rPr>
          <w:t xml:space="preserve">Prueba 2 – Editar </w:t>
        </w:r>
        <w:r w:rsidRPr="00A06B48">
          <w:rPr>
            <w:rStyle w:val="Hipervnculo"/>
            <w:noProof/>
            <w:spacing w:val="2"/>
            <w:shd w:val="clear" w:color="auto" w:fill="365380"/>
          </w:rPr>
          <w:t>Reasegurar Siniestros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_Toc500758728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470C7" w:rsidRDefault="004470C7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8729" w:history="1">
        <w:r w:rsidRPr="00A06B48">
          <w:rPr>
            <w:rStyle w:val="Hipervnculo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06B48">
          <w:rPr>
            <w:rStyle w:val="Hipervnculo"/>
            <w:noProof/>
          </w:rPr>
          <w:t xml:space="preserve">Prueba 3 – Editar </w:t>
        </w:r>
        <w:r w:rsidRPr="00A06B48">
          <w:rPr>
            <w:rStyle w:val="Hipervnculo"/>
            <w:noProof/>
            <w:spacing w:val="2"/>
            <w:shd w:val="clear" w:color="auto" w:fill="365380"/>
          </w:rPr>
          <w:t>Reasegurar Pagos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_Toc500758729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470C7" w:rsidRDefault="004470C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8730" w:history="1">
        <w:r w:rsidRPr="00A06B48">
          <w:rPr>
            <w:rStyle w:val="Hipervnculo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06B48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_Toc500758730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470C7" w:rsidRDefault="004470C7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0758731" w:history="1">
        <w:r w:rsidRPr="00A06B48">
          <w:rPr>
            <w:rStyle w:val="Hipervnculo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A06B48">
          <w:rPr>
            <w:rStyle w:val="Hipervnculo"/>
            <w:noProof/>
          </w:rPr>
          <w:t>Glosario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_Toc500758731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A0977" w:rsidRPr="008733A5" w:rsidRDefault="002A0977" w:rsidP="00C515DA">
      <w:r w:rsidRPr="008733A5">
        <w:fldChar w:fldCharType="end"/>
      </w:r>
    </w:p>
    <w:p w:rsidR="002A0977" w:rsidRPr="008733A5" w:rsidRDefault="002A0977" w:rsidP="00C515DA">
      <w:pPr>
        <w:pStyle w:val="TDC1"/>
      </w:pPr>
      <w:r w:rsidRPr="008733A5">
        <w:t xml:space="preserve"> </w:t>
      </w:r>
    </w:p>
    <w:p w:rsidR="002A0977" w:rsidRPr="008733A5" w:rsidRDefault="002A0977" w:rsidP="00C515DA"/>
    <w:p w:rsidR="002A0977" w:rsidRPr="008733A5" w:rsidRDefault="00D0323B" w:rsidP="00C515DA">
      <w:pPr>
        <w:pStyle w:val="TDC1"/>
        <w:rPr>
          <w:rFonts w:ascii="Calibri" w:hAnsi="Calibri" w:cs="Times New Roman"/>
          <w:noProof/>
          <w:sz w:val="22"/>
          <w:szCs w:val="22"/>
          <w:lang w:val="es-CO" w:eastAsia="es-CO"/>
        </w:rPr>
      </w:pPr>
      <w:r w:rsidRPr="008733A5">
        <w:fldChar w:fldCharType="begin"/>
      </w:r>
      <w:r w:rsidRPr="008733A5">
        <w:instrText xml:space="preserve"> TOC \o "1-3" \h \z \u </w:instrText>
      </w:r>
      <w:r w:rsidRPr="008733A5">
        <w:fldChar w:fldCharType="separate"/>
      </w:r>
    </w:p>
    <w:p w:rsidR="00D0323B" w:rsidRPr="008733A5" w:rsidRDefault="00D0323B" w:rsidP="00C515DA">
      <w:pPr>
        <w:pStyle w:val="TDC2"/>
        <w:rPr>
          <w:noProof/>
          <w:lang w:val="es-CO" w:eastAsia="es-CO"/>
        </w:rPr>
      </w:pPr>
    </w:p>
    <w:p w:rsidR="00D0323B" w:rsidRPr="008733A5" w:rsidRDefault="00D0323B" w:rsidP="00C515DA">
      <w:r w:rsidRPr="008733A5">
        <w:fldChar w:fldCharType="end"/>
      </w:r>
    </w:p>
    <w:p w:rsidR="00D0323B" w:rsidRPr="008733A5" w:rsidRDefault="00D0323B" w:rsidP="00C515DA"/>
    <w:p w:rsidR="00675DB9" w:rsidRDefault="00675DB9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Pr="008733A5" w:rsidRDefault="009434B3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Pr="008733A5" w:rsidRDefault="00675DB9" w:rsidP="00C515DA"/>
    <w:p w:rsidR="00675DB9" w:rsidRDefault="00675DB9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Default="009434B3" w:rsidP="00C515DA"/>
    <w:p w:rsidR="009434B3" w:rsidRPr="008733A5" w:rsidRDefault="009434B3" w:rsidP="00C515DA"/>
    <w:p w:rsidR="00675DB9" w:rsidRPr="008733A5" w:rsidRDefault="00675DB9" w:rsidP="00C515DA"/>
    <w:p w:rsidR="00675DB9" w:rsidRPr="008733A5" w:rsidRDefault="00675DB9" w:rsidP="00C515DA">
      <w:pPr>
        <w:pStyle w:val="Ttulo1"/>
      </w:pPr>
      <w:bookmarkStart w:id="3" w:name="_Toc243309655"/>
      <w:bookmarkStart w:id="4" w:name="_Toc299616057"/>
      <w:bookmarkStart w:id="5" w:name="_Toc343595010"/>
      <w:bookmarkStart w:id="6" w:name="_Toc343595471"/>
      <w:bookmarkStart w:id="7" w:name="_Toc500758724"/>
      <w:r w:rsidRPr="008733A5">
        <w:lastRenderedPageBreak/>
        <w:t>Introducción</w:t>
      </w:r>
      <w:bookmarkEnd w:id="3"/>
      <w:bookmarkEnd w:id="4"/>
      <w:bookmarkEnd w:id="5"/>
      <w:bookmarkEnd w:id="6"/>
      <w:bookmarkEnd w:id="7"/>
    </w:p>
    <w:p w:rsidR="00675DB9" w:rsidRDefault="00675DB9" w:rsidP="00C515DA">
      <w:pPr>
        <w:pStyle w:val="Ttulo2"/>
      </w:pPr>
      <w:bookmarkStart w:id="8" w:name="_Toc299616058"/>
      <w:bookmarkStart w:id="9" w:name="_Toc343595011"/>
      <w:bookmarkStart w:id="10" w:name="_Toc343595472"/>
      <w:bookmarkStart w:id="11" w:name="_Toc500758725"/>
      <w:r w:rsidRPr="008733A5">
        <w:t>Propósito</w:t>
      </w:r>
      <w:bookmarkEnd w:id="8"/>
      <w:bookmarkEnd w:id="9"/>
      <w:bookmarkEnd w:id="10"/>
      <w:bookmarkEnd w:id="11"/>
    </w:p>
    <w:p w:rsidR="004814C1" w:rsidRPr="004814C1" w:rsidRDefault="004814C1" w:rsidP="00C515DA"/>
    <w:p w:rsidR="00C13AD7" w:rsidRDefault="00675DB9" w:rsidP="00C13AD7">
      <w:r w:rsidRPr="008733A5">
        <w:t xml:space="preserve">Este documento tiene como propósito formalizar las pruebas </w:t>
      </w:r>
      <w:r w:rsidR="00FA1344">
        <w:t xml:space="preserve">realizadas por el Desarrollador para </w:t>
      </w:r>
      <w:r w:rsidR="00316913">
        <w:t xml:space="preserve">la </w:t>
      </w:r>
      <w:r w:rsidR="00A51B11">
        <w:t>implementación de la mejora</w:t>
      </w:r>
      <w:r w:rsidR="00863960">
        <w:t xml:space="preserve"> reportad</w:t>
      </w:r>
      <w:r w:rsidR="00A51B11">
        <w:t>a</w:t>
      </w:r>
      <w:bookmarkStart w:id="12" w:name="_Toc299616059"/>
      <w:bookmarkStart w:id="13" w:name="_Toc343595012"/>
      <w:bookmarkStart w:id="14" w:name="_Toc343595473"/>
    </w:p>
    <w:p w:rsidR="004470C7" w:rsidRDefault="004470C7" w:rsidP="00C13AD7"/>
    <w:p w:rsidR="004470C7" w:rsidRDefault="004470C7" w:rsidP="00C13AD7">
      <w:r>
        <w:t>Adicionalmente se detectaron otros bugs a nivel de SP los mismos que se han corregido</w:t>
      </w:r>
      <w:bookmarkStart w:id="15" w:name="_GoBack"/>
      <w:bookmarkEnd w:id="15"/>
      <w:r>
        <w:t xml:space="preserve"> </w:t>
      </w:r>
    </w:p>
    <w:p w:rsidR="00266A3A" w:rsidRDefault="00266A3A" w:rsidP="00C13AD7"/>
    <w:p w:rsidR="00964C03" w:rsidRDefault="00964C03" w:rsidP="00C13AD7">
      <w:r>
        <w:t>Nombre</w:t>
      </w:r>
      <w:r w:rsidRPr="008733A5">
        <w:t xml:space="preserve"> </w:t>
      </w:r>
      <w:r>
        <w:t xml:space="preserve">y código </w:t>
      </w:r>
      <w:r w:rsidRPr="008733A5">
        <w:t>de</w:t>
      </w:r>
      <w:r>
        <w:t>l (los)</w:t>
      </w:r>
      <w:r w:rsidRPr="008733A5">
        <w:t xml:space="preserve"> </w:t>
      </w:r>
      <w:bookmarkEnd w:id="12"/>
      <w:bookmarkEnd w:id="13"/>
      <w:bookmarkEnd w:id="14"/>
      <w:r>
        <w:t>requerimiento(s) desarrollado(s) a probar</w:t>
      </w:r>
    </w:p>
    <w:p w:rsidR="00C57973" w:rsidRDefault="00C57973" w:rsidP="00C515DA"/>
    <w:p w:rsidR="00C71342" w:rsidRDefault="002D4F02" w:rsidP="000F063E">
      <w:pPr>
        <w:ind w:firstLine="432"/>
        <w:rPr>
          <w:sz w:val="21"/>
          <w:szCs w:val="21"/>
        </w:rPr>
      </w:pPr>
      <w:r w:rsidRPr="002D4F02">
        <w:t>Modificación Reaseguros de Pólizas  Pagos  Siniestros</w:t>
      </w:r>
      <w:r w:rsidR="00234457">
        <w:t>,</w:t>
      </w:r>
      <w:r w:rsidR="00C71342">
        <w:rPr>
          <w:sz w:val="21"/>
          <w:szCs w:val="21"/>
        </w:rPr>
        <w:t xml:space="preserve">   </w:t>
      </w:r>
      <w:r w:rsidR="00C71342" w:rsidRPr="006D500C">
        <w:rPr>
          <w:sz w:val="21"/>
          <w:szCs w:val="21"/>
        </w:rPr>
        <w:t>ACE-</w:t>
      </w:r>
      <w:r w:rsidR="00C13AD7">
        <w:rPr>
          <w:sz w:val="21"/>
          <w:szCs w:val="21"/>
        </w:rPr>
        <w:t>5</w:t>
      </w:r>
      <w:r>
        <w:rPr>
          <w:sz w:val="21"/>
          <w:szCs w:val="21"/>
        </w:rPr>
        <w:t>3</w:t>
      </w:r>
      <w:r w:rsidR="00266A3A">
        <w:rPr>
          <w:sz w:val="21"/>
          <w:szCs w:val="21"/>
        </w:rPr>
        <w:t>6</w:t>
      </w:r>
    </w:p>
    <w:p w:rsidR="001056A1" w:rsidRDefault="001056A1" w:rsidP="00C515DA"/>
    <w:p w:rsidR="00675DB9" w:rsidRPr="008733A5" w:rsidRDefault="00675DB9" w:rsidP="00C515DA">
      <w:pPr>
        <w:pStyle w:val="Ttulo1"/>
      </w:pPr>
      <w:bookmarkStart w:id="16" w:name="_Toc299616060"/>
      <w:bookmarkStart w:id="17" w:name="_Toc343595013"/>
      <w:bookmarkStart w:id="18" w:name="_Toc343595474"/>
      <w:bookmarkStart w:id="19" w:name="_Toc500758726"/>
      <w:r w:rsidRPr="008733A5">
        <w:rPr>
          <w:sz w:val="28"/>
          <w:szCs w:val="28"/>
        </w:rPr>
        <w:t>P</w:t>
      </w:r>
      <w:r w:rsidRPr="008733A5">
        <w:t>ruebas Realizadas</w:t>
      </w:r>
      <w:bookmarkEnd w:id="16"/>
      <w:bookmarkEnd w:id="17"/>
      <w:bookmarkEnd w:id="18"/>
      <w:bookmarkEnd w:id="19"/>
      <w:r w:rsidRPr="008733A5">
        <w:t xml:space="preserve"> </w:t>
      </w:r>
    </w:p>
    <w:p w:rsidR="005008D3" w:rsidRDefault="005008D3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8D16CC" w:rsidRDefault="008D16CC" w:rsidP="00C515DA"/>
    <w:p w:rsidR="005A7888" w:rsidRDefault="005A7888" w:rsidP="00C515DA"/>
    <w:p w:rsidR="005A7888" w:rsidRDefault="005A7888" w:rsidP="00C515DA"/>
    <w:p w:rsidR="005A7888" w:rsidRDefault="005A7888" w:rsidP="00C515DA"/>
    <w:p w:rsidR="008D16CC" w:rsidRDefault="008D16CC" w:rsidP="00C515DA"/>
    <w:p w:rsidR="00C13AD7" w:rsidRDefault="00C13AD7" w:rsidP="00C515DA"/>
    <w:p w:rsidR="00C13AD7" w:rsidRDefault="00C13AD7" w:rsidP="00C515DA"/>
    <w:p w:rsidR="00C13AD7" w:rsidRDefault="00C13AD7" w:rsidP="00C515DA"/>
    <w:p w:rsidR="008D16CC" w:rsidRDefault="008D16CC" w:rsidP="00C515DA"/>
    <w:p w:rsidR="00675DB9" w:rsidRDefault="00510A54" w:rsidP="00C90398">
      <w:pPr>
        <w:pStyle w:val="Ttulo2"/>
      </w:pPr>
      <w:bookmarkStart w:id="20" w:name="_Toc343595015"/>
      <w:bookmarkStart w:id="21" w:name="_Toc343595476"/>
      <w:bookmarkStart w:id="22" w:name="_Toc500758727"/>
      <w:r>
        <w:lastRenderedPageBreak/>
        <w:t xml:space="preserve">Prueba </w:t>
      </w:r>
      <w:bookmarkEnd w:id="20"/>
      <w:bookmarkEnd w:id="21"/>
      <w:r w:rsidR="00EF5AF1">
        <w:t>1</w:t>
      </w:r>
      <w:r w:rsidR="00F24839">
        <w:t xml:space="preserve"> – </w:t>
      </w:r>
      <w:r w:rsidR="00AA0FC3">
        <w:t xml:space="preserve">Editar </w:t>
      </w:r>
      <w:r w:rsidR="002D4F02">
        <w:t>Reasegurar Pólizas</w:t>
      </w:r>
      <w:bookmarkEnd w:id="22"/>
      <w:r w:rsidR="00AA0FC3">
        <w:t xml:space="preserve"> </w:t>
      </w:r>
    </w:p>
    <w:p w:rsidR="00A24DD3" w:rsidRPr="00A24DD3" w:rsidRDefault="00A24DD3" w:rsidP="00A24DD3"/>
    <w:tbl>
      <w:tblPr>
        <w:tblW w:w="51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"/>
        <w:gridCol w:w="1761"/>
        <w:gridCol w:w="3262"/>
        <w:gridCol w:w="3404"/>
        <w:gridCol w:w="1556"/>
      </w:tblGrid>
      <w:tr w:rsidR="00724659" w:rsidRPr="008733A5" w:rsidTr="00922BE8">
        <w:trPr>
          <w:trHeight w:val="257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724659" w:rsidRPr="008733A5" w:rsidRDefault="00724659" w:rsidP="00C515DA">
            <w:pPr>
              <w:rPr>
                <w:lang w:val="es-CO"/>
              </w:rPr>
            </w:pPr>
            <w:r w:rsidRPr="008733A5">
              <w:rPr>
                <w:lang w:val="es-CO"/>
              </w:rPr>
              <w:t>No.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724659" w:rsidRPr="008733A5" w:rsidRDefault="00724659" w:rsidP="00C515DA">
            <w:pPr>
              <w:rPr>
                <w:lang w:val="es-CO"/>
              </w:rPr>
            </w:pPr>
            <w:r w:rsidRPr="008733A5">
              <w:rPr>
                <w:lang w:val="es-CO"/>
              </w:rPr>
              <w:t>Módulo Afectado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724659" w:rsidRPr="008733A5" w:rsidRDefault="00724659" w:rsidP="00C515DA">
            <w:pPr>
              <w:rPr>
                <w:lang w:val="es-CO"/>
              </w:rPr>
            </w:pPr>
            <w:r w:rsidRPr="008733A5">
              <w:rPr>
                <w:lang w:val="es-CO"/>
              </w:rPr>
              <w:t>Acción Realizada</w:t>
            </w:r>
          </w:p>
        </w:tc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724659" w:rsidRPr="008733A5" w:rsidRDefault="00724659" w:rsidP="00C515DA">
            <w:pPr>
              <w:rPr>
                <w:lang w:val="es-CO"/>
              </w:rPr>
            </w:pPr>
            <w:r w:rsidRPr="008733A5">
              <w:rPr>
                <w:lang w:val="es-CO"/>
              </w:rPr>
              <w:t xml:space="preserve">Resultado </w:t>
            </w:r>
            <w:r>
              <w:rPr>
                <w:lang w:val="es-CO"/>
              </w:rPr>
              <w:t>de la prueba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724659" w:rsidRPr="008733A5" w:rsidRDefault="00724659" w:rsidP="00C515DA">
            <w:pPr>
              <w:rPr>
                <w:lang w:val="es-CO"/>
              </w:rPr>
            </w:pPr>
            <w:r>
              <w:rPr>
                <w:lang w:val="es-CO"/>
              </w:rPr>
              <w:t>Observaciones</w:t>
            </w:r>
          </w:p>
        </w:tc>
      </w:tr>
      <w:tr w:rsidR="00146BA4" w:rsidRPr="00803971" w:rsidTr="00922BE8">
        <w:trPr>
          <w:trHeight w:val="934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BA4" w:rsidRPr="008733A5" w:rsidRDefault="00146BA4" w:rsidP="00C515DA">
            <w:r>
              <w:t>1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BA4" w:rsidRPr="008733A5" w:rsidRDefault="002D4F02" w:rsidP="00C515DA">
            <w:r>
              <w:t>REINS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BA4" w:rsidRPr="008733A5" w:rsidRDefault="002D4F02" w:rsidP="00A51B11">
            <w:r>
              <w:t xml:space="preserve">Se intenta editar el </w:t>
            </w:r>
            <w:proofErr w:type="spellStart"/>
            <w:r>
              <w:t>Tab</w:t>
            </w:r>
            <w:proofErr w:type="spellEnd"/>
            <w:r>
              <w:t xml:space="preserve"> de Capas/Líneas/Distribución de Contratos</w:t>
            </w:r>
          </w:p>
        </w:tc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BA4" w:rsidRPr="007E2E0B" w:rsidRDefault="002D4F02" w:rsidP="00266A3A">
            <w:r>
              <w:t>El sistema permite editar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6BA4" w:rsidRPr="00803971" w:rsidRDefault="00146BA4" w:rsidP="00C515DA"/>
        </w:tc>
      </w:tr>
    </w:tbl>
    <w:p w:rsidR="00ED1908" w:rsidRPr="00803971" w:rsidRDefault="00E4313C" w:rsidP="00C515DA">
      <w:r>
        <w:rPr>
          <w:noProof/>
        </w:rPr>
        <w:drawing>
          <wp:inline distT="0" distB="0" distL="0" distR="0" wp14:anchorId="30021A51" wp14:editId="4E29AE85">
            <wp:extent cx="9524" cy="9524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4" cy="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34C100" wp14:editId="5AA62269">
            <wp:extent cx="9524" cy="9524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24" cy="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313C">
        <w:rPr>
          <w:noProof/>
        </w:rPr>
        <w:t xml:space="preserve"> </w:t>
      </w:r>
    </w:p>
    <w:p w:rsidR="00EF5AF1" w:rsidRDefault="002D4F02" w:rsidP="00C515DA">
      <w:r>
        <w:rPr>
          <w:noProof/>
        </w:rPr>
        <w:drawing>
          <wp:inline distT="0" distB="0" distL="0" distR="0" wp14:anchorId="268EE19C" wp14:editId="612A76D1">
            <wp:extent cx="6685472" cy="3680615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97682" cy="368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200" w:rsidRDefault="00AB5200" w:rsidP="00C515DA"/>
    <w:p w:rsidR="00E4313C" w:rsidRDefault="002D4F02" w:rsidP="00C515DA">
      <w:r>
        <w:rPr>
          <w:noProof/>
        </w:rPr>
        <w:drawing>
          <wp:inline distT="0" distB="0" distL="0" distR="0" wp14:anchorId="50784C72" wp14:editId="1B2BD369">
            <wp:extent cx="6749690" cy="2872596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67045" cy="287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DD3" w:rsidRDefault="00A24DD3" w:rsidP="00C515DA"/>
    <w:p w:rsidR="00A24DD3" w:rsidRDefault="00A24DD3" w:rsidP="00C515DA"/>
    <w:p w:rsidR="00A24DD3" w:rsidRDefault="00A24DD3" w:rsidP="00C515DA"/>
    <w:p w:rsidR="00A24DD3" w:rsidRDefault="00A24DD3" w:rsidP="00C515DA"/>
    <w:p w:rsidR="00A24DD3" w:rsidRDefault="002D4F02" w:rsidP="00C515DA">
      <w:r>
        <w:rPr>
          <w:noProof/>
        </w:rPr>
        <w:drawing>
          <wp:inline distT="0" distB="0" distL="0" distR="0" wp14:anchorId="23B9403A" wp14:editId="14E1C6A4">
            <wp:extent cx="6530197" cy="3211615"/>
            <wp:effectExtent l="0" t="0" r="4445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37563" cy="321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C3" w:rsidRDefault="00AA0FC3" w:rsidP="00AA0FC3">
      <w:pPr>
        <w:pStyle w:val="Ttulo2"/>
      </w:pPr>
      <w:bookmarkStart w:id="23" w:name="_Toc500758728"/>
      <w:r>
        <w:t xml:space="preserve">Prueba </w:t>
      </w:r>
      <w:r>
        <w:t>2</w:t>
      </w:r>
      <w:r>
        <w:t xml:space="preserve"> – Editar </w:t>
      </w:r>
      <w:r>
        <w:rPr>
          <w:color w:val="FFFFFF"/>
          <w:spacing w:val="2"/>
          <w:sz w:val="26"/>
          <w:szCs w:val="26"/>
          <w:shd w:val="clear" w:color="auto" w:fill="365380"/>
        </w:rPr>
        <w:t>Reasegurar Siniestros</w:t>
      </w:r>
      <w:bookmarkEnd w:id="23"/>
    </w:p>
    <w:p w:rsidR="00AA0FC3" w:rsidRPr="00A24DD3" w:rsidRDefault="00AA0FC3" w:rsidP="00AA0FC3"/>
    <w:tbl>
      <w:tblPr>
        <w:tblW w:w="51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"/>
        <w:gridCol w:w="1761"/>
        <w:gridCol w:w="3262"/>
        <w:gridCol w:w="3404"/>
        <w:gridCol w:w="1556"/>
      </w:tblGrid>
      <w:tr w:rsidR="00AA0FC3" w:rsidRPr="008733A5" w:rsidTr="009E24C6">
        <w:trPr>
          <w:trHeight w:val="257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AA0FC3" w:rsidRPr="008733A5" w:rsidRDefault="00AA0FC3" w:rsidP="009E24C6">
            <w:pPr>
              <w:rPr>
                <w:lang w:val="es-CO"/>
              </w:rPr>
            </w:pPr>
            <w:r w:rsidRPr="008733A5">
              <w:rPr>
                <w:lang w:val="es-CO"/>
              </w:rPr>
              <w:t>No.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AA0FC3" w:rsidRPr="008733A5" w:rsidRDefault="00AA0FC3" w:rsidP="009E24C6">
            <w:pPr>
              <w:rPr>
                <w:lang w:val="es-CO"/>
              </w:rPr>
            </w:pPr>
            <w:r w:rsidRPr="008733A5">
              <w:rPr>
                <w:lang w:val="es-CO"/>
              </w:rPr>
              <w:t>Módulo Afectado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AA0FC3" w:rsidRPr="008733A5" w:rsidRDefault="00AA0FC3" w:rsidP="009E24C6">
            <w:pPr>
              <w:rPr>
                <w:lang w:val="es-CO"/>
              </w:rPr>
            </w:pPr>
            <w:r w:rsidRPr="008733A5">
              <w:rPr>
                <w:lang w:val="es-CO"/>
              </w:rPr>
              <w:t>Acción Realizada</w:t>
            </w:r>
          </w:p>
        </w:tc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AA0FC3" w:rsidRPr="008733A5" w:rsidRDefault="00AA0FC3" w:rsidP="009E24C6">
            <w:pPr>
              <w:rPr>
                <w:lang w:val="es-CO"/>
              </w:rPr>
            </w:pPr>
            <w:r w:rsidRPr="008733A5">
              <w:rPr>
                <w:lang w:val="es-CO"/>
              </w:rPr>
              <w:t xml:space="preserve">Resultado </w:t>
            </w:r>
            <w:r>
              <w:rPr>
                <w:lang w:val="es-CO"/>
              </w:rPr>
              <w:t>de la prueba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AA0FC3" w:rsidRPr="008733A5" w:rsidRDefault="00AA0FC3" w:rsidP="009E24C6">
            <w:pPr>
              <w:rPr>
                <w:lang w:val="es-CO"/>
              </w:rPr>
            </w:pPr>
            <w:r>
              <w:rPr>
                <w:lang w:val="es-CO"/>
              </w:rPr>
              <w:t>Observaciones</w:t>
            </w:r>
          </w:p>
        </w:tc>
      </w:tr>
      <w:tr w:rsidR="00AA0FC3" w:rsidRPr="00803971" w:rsidTr="009E24C6">
        <w:trPr>
          <w:trHeight w:val="934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C3" w:rsidRPr="008733A5" w:rsidRDefault="00AA0FC3" w:rsidP="009E24C6">
            <w:r>
              <w:t>2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C3" w:rsidRPr="008733A5" w:rsidRDefault="00AA0FC3" w:rsidP="009E24C6">
            <w:r>
              <w:t>REINS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C3" w:rsidRPr="008733A5" w:rsidRDefault="00AA0FC3" w:rsidP="00AA0FC3">
            <w:r>
              <w:t xml:space="preserve">Se intenta editar </w:t>
            </w:r>
            <w:r>
              <w:t>reaseguro de Siniestros</w:t>
            </w:r>
          </w:p>
        </w:tc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C3" w:rsidRPr="007E2E0B" w:rsidRDefault="00AA0FC3" w:rsidP="009E24C6">
            <w:r>
              <w:t>El sistema permite editar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C3" w:rsidRPr="00803971" w:rsidRDefault="00AA0FC3" w:rsidP="009E24C6"/>
        </w:tc>
      </w:tr>
    </w:tbl>
    <w:p w:rsidR="00AA0FC3" w:rsidRDefault="00AA0FC3" w:rsidP="00C515DA"/>
    <w:p w:rsidR="00AA0FC3" w:rsidRDefault="00AA0FC3" w:rsidP="00C515DA">
      <w:r>
        <w:rPr>
          <w:noProof/>
        </w:rPr>
        <w:drawing>
          <wp:inline distT="0" distB="0" distL="0" distR="0" wp14:anchorId="7A996BE6" wp14:editId="4483D5B6">
            <wp:extent cx="6772211" cy="332117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94307" cy="333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C3" w:rsidRDefault="00AA0FC3" w:rsidP="00C515DA"/>
    <w:p w:rsidR="00AA0FC3" w:rsidRDefault="00AA0FC3" w:rsidP="00C515DA"/>
    <w:p w:rsidR="00AA0FC3" w:rsidRDefault="00AA0FC3" w:rsidP="00AA0FC3">
      <w:pPr>
        <w:pStyle w:val="Ttulo2"/>
      </w:pPr>
      <w:bookmarkStart w:id="24" w:name="_Toc500758729"/>
      <w:r>
        <w:lastRenderedPageBreak/>
        <w:t xml:space="preserve">Prueba </w:t>
      </w:r>
      <w:r>
        <w:t>3</w:t>
      </w:r>
      <w:r>
        <w:t xml:space="preserve"> – Editar </w:t>
      </w:r>
      <w:r>
        <w:rPr>
          <w:color w:val="FFFFFF"/>
          <w:spacing w:val="2"/>
          <w:sz w:val="26"/>
          <w:szCs w:val="26"/>
          <w:shd w:val="clear" w:color="auto" w:fill="365380"/>
        </w:rPr>
        <w:t xml:space="preserve">Reasegurar </w:t>
      </w:r>
      <w:r w:rsidR="004470C7">
        <w:rPr>
          <w:color w:val="FFFFFF"/>
          <w:spacing w:val="2"/>
          <w:sz w:val="26"/>
          <w:szCs w:val="26"/>
          <w:shd w:val="clear" w:color="auto" w:fill="365380"/>
        </w:rPr>
        <w:t>Pagos</w:t>
      </w:r>
      <w:bookmarkEnd w:id="24"/>
    </w:p>
    <w:p w:rsidR="00AA0FC3" w:rsidRPr="00A24DD3" w:rsidRDefault="00AA0FC3" w:rsidP="00AA0FC3"/>
    <w:tbl>
      <w:tblPr>
        <w:tblW w:w="518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5"/>
        <w:gridCol w:w="1761"/>
        <w:gridCol w:w="3262"/>
        <w:gridCol w:w="3404"/>
        <w:gridCol w:w="1556"/>
      </w:tblGrid>
      <w:tr w:rsidR="00AA0FC3" w:rsidRPr="008733A5" w:rsidTr="009E24C6">
        <w:trPr>
          <w:trHeight w:val="257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AA0FC3" w:rsidRPr="008733A5" w:rsidRDefault="00AA0FC3" w:rsidP="009E24C6">
            <w:pPr>
              <w:rPr>
                <w:lang w:val="es-CO"/>
              </w:rPr>
            </w:pPr>
            <w:r w:rsidRPr="008733A5">
              <w:rPr>
                <w:lang w:val="es-CO"/>
              </w:rPr>
              <w:t>No.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AA0FC3" w:rsidRPr="008733A5" w:rsidRDefault="00AA0FC3" w:rsidP="009E24C6">
            <w:pPr>
              <w:rPr>
                <w:lang w:val="es-CO"/>
              </w:rPr>
            </w:pPr>
            <w:r w:rsidRPr="008733A5">
              <w:rPr>
                <w:lang w:val="es-CO"/>
              </w:rPr>
              <w:t>Módulo Afectado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AA0FC3" w:rsidRPr="008733A5" w:rsidRDefault="00AA0FC3" w:rsidP="009E24C6">
            <w:pPr>
              <w:rPr>
                <w:lang w:val="es-CO"/>
              </w:rPr>
            </w:pPr>
            <w:r w:rsidRPr="008733A5">
              <w:rPr>
                <w:lang w:val="es-CO"/>
              </w:rPr>
              <w:t>Acción Realizada</w:t>
            </w:r>
          </w:p>
        </w:tc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AA0FC3" w:rsidRPr="008733A5" w:rsidRDefault="00AA0FC3" w:rsidP="009E24C6">
            <w:pPr>
              <w:rPr>
                <w:lang w:val="es-CO"/>
              </w:rPr>
            </w:pPr>
            <w:r w:rsidRPr="008733A5">
              <w:rPr>
                <w:lang w:val="es-CO"/>
              </w:rPr>
              <w:t xml:space="preserve">Resultado </w:t>
            </w:r>
            <w:r>
              <w:rPr>
                <w:lang w:val="es-CO"/>
              </w:rPr>
              <w:t>de la prueba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4061"/>
          </w:tcPr>
          <w:p w:rsidR="00AA0FC3" w:rsidRPr="008733A5" w:rsidRDefault="00AA0FC3" w:rsidP="009E24C6">
            <w:pPr>
              <w:rPr>
                <w:lang w:val="es-CO"/>
              </w:rPr>
            </w:pPr>
            <w:r>
              <w:rPr>
                <w:lang w:val="es-CO"/>
              </w:rPr>
              <w:t>Observaciones</w:t>
            </w:r>
          </w:p>
        </w:tc>
      </w:tr>
      <w:tr w:rsidR="00AA0FC3" w:rsidRPr="00803971" w:rsidTr="009E24C6">
        <w:trPr>
          <w:trHeight w:val="934"/>
        </w:trPr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C3" w:rsidRPr="008733A5" w:rsidRDefault="00AA0FC3" w:rsidP="009E24C6">
            <w:r>
              <w:t>3</w:t>
            </w:r>
          </w:p>
        </w:tc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C3" w:rsidRPr="008733A5" w:rsidRDefault="00AA0FC3" w:rsidP="009E24C6">
            <w:r>
              <w:t>REINS</w:t>
            </w:r>
          </w:p>
        </w:tc>
        <w:tc>
          <w:tcPr>
            <w:tcW w:w="15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C3" w:rsidRPr="008733A5" w:rsidRDefault="00AA0FC3" w:rsidP="004470C7">
            <w:r>
              <w:t xml:space="preserve">Se intenta editar reaseguro de </w:t>
            </w:r>
            <w:r w:rsidR="004470C7">
              <w:t>Pagos</w:t>
            </w:r>
          </w:p>
        </w:tc>
        <w:tc>
          <w:tcPr>
            <w:tcW w:w="1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C3" w:rsidRPr="007E2E0B" w:rsidRDefault="00AA0FC3" w:rsidP="009E24C6">
            <w:r>
              <w:t>El sistema permite editar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A0FC3" w:rsidRPr="00803971" w:rsidRDefault="00AA0FC3" w:rsidP="009E24C6"/>
        </w:tc>
      </w:tr>
    </w:tbl>
    <w:p w:rsidR="00AA0FC3" w:rsidRDefault="00AA0FC3" w:rsidP="00C515DA"/>
    <w:p w:rsidR="004470C7" w:rsidRDefault="004470C7" w:rsidP="00C515DA"/>
    <w:p w:rsidR="004470C7" w:rsidRDefault="004470C7" w:rsidP="00C515DA">
      <w:r>
        <w:rPr>
          <w:noProof/>
        </w:rPr>
        <w:drawing>
          <wp:inline distT="0" distB="0" distL="0" distR="0" wp14:anchorId="02142AE1" wp14:editId="541339A8">
            <wp:extent cx="6668219" cy="330347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75103" cy="330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77" w:rsidRDefault="002A0977" w:rsidP="00C515DA">
      <w:pPr>
        <w:pStyle w:val="Ttulo1"/>
      </w:pPr>
      <w:bookmarkStart w:id="25" w:name="_Toc299616074"/>
      <w:bookmarkStart w:id="26" w:name="_Toc343595478"/>
      <w:bookmarkStart w:id="27" w:name="_Toc500758730"/>
      <w:r w:rsidRPr="008733A5">
        <w:t>Referencias</w:t>
      </w:r>
      <w:bookmarkEnd w:id="25"/>
      <w:bookmarkEnd w:id="26"/>
      <w:bookmarkEnd w:id="27"/>
    </w:p>
    <w:p w:rsidR="00971DF0" w:rsidRPr="00971DF0" w:rsidRDefault="00971DF0" w:rsidP="00971DF0"/>
    <w:p w:rsidR="002A0977" w:rsidRPr="008733A5" w:rsidRDefault="00510A54" w:rsidP="00C515DA">
      <w:r>
        <w:t>N/A</w:t>
      </w:r>
    </w:p>
    <w:p w:rsidR="002A0977" w:rsidRPr="008733A5" w:rsidRDefault="002A0977" w:rsidP="00C515DA"/>
    <w:p w:rsidR="002A0977" w:rsidRPr="008733A5" w:rsidRDefault="002A0977" w:rsidP="00C515DA">
      <w:pPr>
        <w:pStyle w:val="Ttulo1"/>
      </w:pPr>
      <w:bookmarkStart w:id="28" w:name="_Toc170580907"/>
      <w:bookmarkStart w:id="29" w:name="_Toc171264773"/>
      <w:bookmarkStart w:id="30" w:name="_Toc268093338"/>
      <w:bookmarkStart w:id="31" w:name="_Toc299616075"/>
      <w:bookmarkStart w:id="32" w:name="_Toc343595479"/>
      <w:bookmarkStart w:id="33" w:name="_Toc500758731"/>
      <w:r w:rsidRPr="008733A5">
        <w:t>Glosario</w:t>
      </w:r>
      <w:bookmarkEnd w:id="28"/>
      <w:bookmarkEnd w:id="29"/>
      <w:bookmarkEnd w:id="30"/>
      <w:bookmarkEnd w:id="31"/>
      <w:bookmarkEnd w:id="32"/>
      <w:bookmarkEnd w:id="33"/>
    </w:p>
    <w:p w:rsidR="0041640B" w:rsidRPr="008733A5" w:rsidRDefault="002A0977" w:rsidP="00C515DA">
      <w:pPr>
        <w:rPr>
          <w:rStyle w:val="Textoennegrita"/>
          <w:b w:val="0"/>
          <w:bCs w:val="0"/>
        </w:rPr>
      </w:pPr>
      <w:r w:rsidRPr="008733A5">
        <w:t>Remitirse al Glosario de Términos Generales.</w:t>
      </w:r>
    </w:p>
    <w:sectPr w:rsidR="0041640B" w:rsidRPr="008733A5" w:rsidSect="00630C06">
      <w:footerReference w:type="default" r:id="rId19"/>
      <w:headerReference w:type="first" r:id="rId20"/>
      <w:footerReference w:type="first" r:id="rId21"/>
      <w:pgSz w:w="11906" w:h="16838" w:code="9"/>
      <w:pgMar w:top="1985" w:right="992" w:bottom="1135" w:left="902" w:header="181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61D" w:rsidRDefault="00AE561D" w:rsidP="00C515DA">
      <w:r>
        <w:separator/>
      </w:r>
    </w:p>
  </w:endnote>
  <w:endnote w:type="continuationSeparator" w:id="0">
    <w:p w:rsidR="00AE561D" w:rsidRDefault="00AE561D" w:rsidP="00C515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E89" w:rsidRPr="005324EC" w:rsidRDefault="00213E89" w:rsidP="00C515DA">
    <w:pPr>
      <w:pStyle w:val="Piedepgina"/>
      <w:rPr>
        <w:rStyle w:val="Nmerodepgina"/>
      </w:rPr>
    </w:pPr>
    <w:r>
      <w:rPr>
        <w:noProof/>
      </w:rPr>
      <w:drawing>
        <wp:anchor distT="0" distB="0" distL="114300" distR="114300" simplePos="0" relativeHeight="251666432" behindDoc="1" locked="0" layoutInCell="1" allowOverlap="1" wp14:anchorId="0C4C9966" wp14:editId="71A596D9">
          <wp:simplePos x="0" y="0"/>
          <wp:positionH relativeFrom="column">
            <wp:posOffset>-591820</wp:posOffset>
          </wp:positionH>
          <wp:positionV relativeFrom="paragraph">
            <wp:posOffset>-673100</wp:posOffset>
          </wp:positionV>
          <wp:extent cx="7617143" cy="1325055"/>
          <wp:effectExtent l="0" t="0" r="3175" b="8890"/>
          <wp:wrapNone/>
          <wp:docPr id="3" name="Imagen 3" descr="Pie Membrete 20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89" descr="Pie Membrete 20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7143" cy="1325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324EC">
      <w:t>Doc.:</w:t>
    </w:r>
    <w:r>
      <w:t xml:space="preserve"> </w:t>
    </w:r>
    <w:r w:rsidR="00AE561D">
      <w:fldChar w:fldCharType="begin"/>
    </w:r>
    <w:r w:rsidR="00AE561D">
      <w:instrText xml:space="preserve"> FILENAME   \* MERGEFORMAT </w:instrText>
    </w:r>
    <w:r w:rsidR="00AE561D">
      <w:fldChar w:fldCharType="separate"/>
    </w:r>
    <w:r>
      <w:rPr>
        <w:noProof/>
      </w:rPr>
      <w:t>DVLP_TPL_Prueba de Desarrollador Conciliación Bancaria.doc</w:t>
    </w:r>
    <w:r w:rsidR="00AE561D">
      <w:rPr>
        <w:noProof/>
      </w:rPr>
      <w:fldChar w:fldCharType="end"/>
    </w:r>
    <w:r>
      <w:rPr>
        <w:noProof/>
      </w:rPr>
      <w:t xml:space="preserve"> </w:t>
    </w:r>
    <w:r w:rsidRPr="005324EC">
      <w:rPr>
        <w:rStyle w:val="Nmerodepgina"/>
      </w:rPr>
      <w:tab/>
    </w:r>
    <w:r w:rsidRPr="005324EC">
      <w:rPr>
        <w:rStyle w:val="Nmerodepgina"/>
      </w:rPr>
      <w:tab/>
    </w:r>
    <w:r w:rsidRPr="00627B5A">
      <w:rPr>
        <w:rStyle w:val="Nmerodepgina"/>
        <w:sz w:val="16"/>
      </w:rPr>
      <w:fldChar w:fldCharType="begin"/>
    </w:r>
    <w:r w:rsidRPr="00627B5A">
      <w:rPr>
        <w:rStyle w:val="Nmerodepgina"/>
        <w:sz w:val="16"/>
      </w:rPr>
      <w:instrText xml:space="preserve"> PAGE </w:instrText>
    </w:r>
    <w:r w:rsidRPr="00627B5A">
      <w:rPr>
        <w:rStyle w:val="Nmerodepgina"/>
        <w:sz w:val="16"/>
      </w:rPr>
      <w:fldChar w:fldCharType="separate"/>
    </w:r>
    <w:r w:rsidR="004470C7">
      <w:rPr>
        <w:rStyle w:val="Nmerodepgina"/>
        <w:noProof/>
        <w:sz w:val="16"/>
      </w:rPr>
      <w:t>3</w:t>
    </w:r>
    <w:r w:rsidRPr="00627B5A">
      <w:rPr>
        <w:rStyle w:val="Nmerodepgina"/>
        <w:sz w:val="16"/>
      </w:rPr>
      <w:fldChar w:fldCharType="end"/>
    </w:r>
    <w:r w:rsidRPr="00627B5A">
      <w:rPr>
        <w:rStyle w:val="Nmerodepgina"/>
        <w:sz w:val="16"/>
      </w:rPr>
      <w:t xml:space="preserve"> de</w:t>
    </w:r>
    <w:r w:rsidRPr="005324EC">
      <w:rPr>
        <w:rStyle w:val="Nmerodepgina"/>
      </w:rPr>
      <w:t xml:space="preserve"> </w:t>
    </w:r>
    <w:r w:rsidR="00AE561D">
      <w:fldChar w:fldCharType="begin"/>
    </w:r>
    <w:r w:rsidR="00AE561D">
      <w:instrText xml:space="preserve"> NUMPAGES  \* MERGEFORMAT </w:instrText>
    </w:r>
    <w:r w:rsidR="00AE561D">
      <w:fldChar w:fldCharType="separate"/>
    </w:r>
    <w:r w:rsidR="004470C7" w:rsidRPr="004470C7">
      <w:rPr>
        <w:rStyle w:val="Nmerodepgina"/>
        <w:noProof/>
        <w:sz w:val="15"/>
      </w:rPr>
      <w:t>6</w:t>
    </w:r>
    <w:r w:rsidR="00AE561D">
      <w:rPr>
        <w:rStyle w:val="Nmerodepgina"/>
        <w:noProof/>
        <w:sz w:val="15"/>
      </w:rPr>
      <w:fldChar w:fldCharType="end"/>
    </w:r>
  </w:p>
  <w:p w:rsidR="00213E89" w:rsidRDefault="00213E89" w:rsidP="00C515DA">
    <w:pPr>
      <w:pStyle w:val="Piedepgina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1F4496F8" wp14:editId="2560719A">
              <wp:simplePos x="0" y="0"/>
              <wp:positionH relativeFrom="column">
                <wp:posOffset>0</wp:posOffset>
              </wp:positionH>
              <wp:positionV relativeFrom="paragraph">
                <wp:posOffset>12699</wp:posOffset>
              </wp:positionV>
              <wp:extent cx="6515100" cy="0"/>
              <wp:effectExtent l="0" t="0" r="19050" b="1905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545504" id="Line 6" o:spid="_x0000_s1026" style="position:absolute;flip:y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pt" to="513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"/>
          </w:pict>
        </mc:Fallback>
      </mc:AlternateContent>
    </w:r>
    <w:r>
      <w:tab/>
    </w:r>
  </w:p>
  <w:p w:rsidR="00213E89" w:rsidRDefault="00213E89" w:rsidP="00C515DA">
    <w:pPr>
      <w:pStyle w:val="Piedepgina"/>
    </w:pPr>
    <w:r w:rsidRPr="00622FB5">
      <w:t xml:space="preserve">Diego de Almagro N32-437 &amp; </w:t>
    </w:r>
    <w:proofErr w:type="spellStart"/>
    <w:r w:rsidRPr="00622FB5">
      <w:t>Shyris</w:t>
    </w:r>
    <w:proofErr w:type="spellEnd"/>
    <w:r w:rsidRPr="00622FB5">
      <w:t xml:space="preserve"> Edificio Torre Nova Piso 7 Quito – Ecuador PBX (593)2237-170/172/185/200 www.sistran.com</w:t>
    </w:r>
  </w:p>
  <w:p w:rsidR="00213E89" w:rsidRDefault="00213E89" w:rsidP="00C515DA"/>
  <w:p w:rsidR="00213E89" w:rsidRDefault="00213E89" w:rsidP="00C515DA">
    <w:r>
      <w:rPr>
        <w:noProof/>
      </w:rPr>
      <w:drawing>
        <wp:anchor distT="0" distB="0" distL="114300" distR="114300" simplePos="0" relativeHeight="251663360" behindDoc="1" locked="0" layoutInCell="1" allowOverlap="1" wp14:anchorId="70D1053F" wp14:editId="1DC3338E">
          <wp:simplePos x="0" y="0"/>
          <wp:positionH relativeFrom="column">
            <wp:posOffset>-572770</wp:posOffset>
          </wp:positionH>
          <wp:positionV relativeFrom="paragraph">
            <wp:posOffset>-10546080</wp:posOffset>
          </wp:positionV>
          <wp:extent cx="7560310" cy="1720850"/>
          <wp:effectExtent l="0" t="0" r="2540" b="0"/>
          <wp:wrapNone/>
          <wp:docPr id="2" name="Imagen 2" descr="Encabezado Membrete 20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88" descr="Encabezado Membrete 20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72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E89" w:rsidRDefault="00213E89" w:rsidP="00C515DA"/>
  <w:p w:rsidR="00213E89" w:rsidRDefault="00213E89" w:rsidP="00C515D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E89" w:rsidRPr="009C081D" w:rsidRDefault="00213E89" w:rsidP="00C515DA">
    <w:r>
      <w:rPr>
        <w:noProof/>
      </w:rPr>
      <w:drawing>
        <wp:anchor distT="0" distB="0" distL="114300" distR="114300" simplePos="0" relativeHeight="251660288" behindDoc="1" locked="0" layoutInCell="1" allowOverlap="1" wp14:anchorId="4429220A" wp14:editId="790BA349">
          <wp:simplePos x="0" y="0"/>
          <wp:positionH relativeFrom="column">
            <wp:posOffset>-591820</wp:posOffset>
          </wp:positionH>
          <wp:positionV relativeFrom="paragraph">
            <wp:posOffset>80645</wp:posOffset>
          </wp:positionV>
          <wp:extent cx="7617143" cy="1324356"/>
          <wp:effectExtent l="0" t="0" r="3175" b="9525"/>
          <wp:wrapNone/>
          <wp:docPr id="23" name="Imagen 23" descr="Pie Membrete 20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89" descr="Pie Membrete 20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7143" cy="13243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E89" w:rsidRPr="00FC1322" w:rsidRDefault="00213E89" w:rsidP="00C515DA">
    <w:pPr>
      <w:pStyle w:val="Piedepgina"/>
    </w:pPr>
    <w:r w:rsidRPr="00FC1322">
      <w:t xml:space="preserve">El material contenido en este documento tiene información confidencial que pertenece a </w:t>
    </w:r>
    <w:proofErr w:type="spellStart"/>
    <w:r w:rsidRPr="00FC1322">
      <w:t>Sistran</w:t>
    </w:r>
    <w:proofErr w:type="spellEnd"/>
    <w:r w:rsidRPr="00FC1322">
      <w:t xml:space="preserve"> Consultores S.A., no podrá ser utilizada, fotocopiada, duplicada o revelada para cualquier propósito diferente a los indicados por </w:t>
    </w:r>
    <w:proofErr w:type="spellStart"/>
    <w:r w:rsidRPr="00FC1322">
      <w:t>Sistran</w:t>
    </w:r>
    <w:proofErr w:type="spellEnd"/>
    <w:r w:rsidRPr="00FC1322">
      <w:t xml:space="preserve">; </w:t>
    </w:r>
    <w:proofErr w:type="spellStart"/>
    <w:r w:rsidRPr="00FC1322">
      <w:t>Sistran</w:t>
    </w:r>
    <w:proofErr w:type="spellEnd"/>
    <w:r w:rsidRPr="00FC1322">
      <w:t xml:space="preserve"> tendrá el derecho de duplicar, utilizar o revelar la información, esta restricción no limita a otros el derecho a utilizar información contenida en este documento que ha sido obtenida de otras fuentes sin restricción</w:t>
    </w:r>
    <w:r>
      <w:t>.</w:t>
    </w:r>
  </w:p>
  <w:p w:rsidR="00213E89" w:rsidRPr="00FC1322" w:rsidRDefault="00213E89" w:rsidP="00C515DA">
    <w:pPr>
      <w:pStyle w:val="Piedepgina"/>
    </w:pPr>
  </w:p>
  <w:p w:rsidR="00213E89" w:rsidRPr="00FC1322" w:rsidRDefault="00213E89" w:rsidP="00C515DA">
    <w:pPr>
      <w:pStyle w:val="Piedepgina"/>
    </w:pPr>
  </w:p>
  <w:p w:rsidR="00213E89" w:rsidRPr="005324EC" w:rsidRDefault="00213E89" w:rsidP="00C515DA">
    <w:pPr>
      <w:pStyle w:val="Piedepgina"/>
      <w:rPr>
        <w:rStyle w:val="Nmerodepgina"/>
      </w:rPr>
    </w:pPr>
    <w:r w:rsidRPr="005324EC">
      <w:t>Doc.:</w:t>
    </w:r>
    <w:r>
      <w:t xml:space="preserve"> </w:t>
    </w:r>
    <w:r w:rsidR="00AE561D">
      <w:fldChar w:fldCharType="begin"/>
    </w:r>
    <w:r w:rsidR="00AE561D">
      <w:instrText xml:space="preserve"> FILENAME   \* MERGEFORMAT </w:instrText>
    </w:r>
    <w:r w:rsidR="00AE561D">
      <w:fldChar w:fldCharType="separate"/>
    </w:r>
    <w:r>
      <w:rPr>
        <w:noProof/>
      </w:rPr>
      <w:t>DVLP_TPL_Prueba de Desarrollador Conciliación Bancaria.doc</w:t>
    </w:r>
    <w:r w:rsidR="00AE561D">
      <w:rPr>
        <w:noProof/>
      </w:rPr>
      <w:fldChar w:fldCharType="end"/>
    </w:r>
    <w:r w:rsidRPr="005324EC">
      <w:rPr>
        <w:rStyle w:val="Nmerodepgina"/>
      </w:rPr>
      <w:tab/>
    </w:r>
    <w:r w:rsidRPr="005324EC">
      <w:rPr>
        <w:rStyle w:val="Nmerodepgina"/>
      </w:rPr>
      <w:tab/>
    </w:r>
    <w:r w:rsidRPr="00627B5A">
      <w:rPr>
        <w:rStyle w:val="Nmerodepgina"/>
        <w:sz w:val="16"/>
      </w:rPr>
      <w:fldChar w:fldCharType="begin"/>
    </w:r>
    <w:r w:rsidRPr="00627B5A">
      <w:rPr>
        <w:rStyle w:val="Nmerodepgina"/>
        <w:sz w:val="16"/>
      </w:rPr>
      <w:instrText xml:space="preserve"> PAGE </w:instrText>
    </w:r>
    <w:r w:rsidRPr="00627B5A">
      <w:rPr>
        <w:rStyle w:val="Nmerodepgina"/>
        <w:sz w:val="16"/>
      </w:rPr>
      <w:fldChar w:fldCharType="separate"/>
    </w:r>
    <w:r w:rsidR="004470C7">
      <w:rPr>
        <w:rStyle w:val="Nmerodepgina"/>
        <w:noProof/>
        <w:sz w:val="16"/>
      </w:rPr>
      <w:t>1</w:t>
    </w:r>
    <w:r w:rsidRPr="00627B5A">
      <w:rPr>
        <w:rStyle w:val="Nmerodepgina"/>
        <w:sz w:val="16"/>
      </w:rPr>
      <w:fldChar w:fldCharType="end"/>
    </w:r>
    <w:r w:rsidRPr="00627B5A">
      <w:rPr>
        <w:rStyle w:val="Nmerodepgina"/>
        <w:sz w:val="16"/>
      </w:rPr>
      <w:t xml:space="preserve"> de</w:t>
    </w:r>
    <w:r w:rsidRPr="005324EC">
      <w:rPr>
        <w:rStyle w:val="Nmerodepgina"/>
      </w:rPr>
      <w:t xml:space="preserve"> </w:t>
    </w:r>
    <w:r w:rsidR="00AE561D">
      <w:fldChar w:fldCharType="begin"/>
    </w:r>
    <w:r w:rsidR="00AE561D">
      <w:instrText xml:space="preserve"> NUMPAGES  \* MERGEFORMAT </w:instrText>
    </w:r>
    <w:r w:rsidR="00AE561D">
      <w:fldChar w:fldCharType="separate"/>
    </w:r>
    <w:r w:rsidR="004470C7" w:rsidRPr="004470C7">
      <w:rPr>
        <w:rStyle w:val="Nmerodepgina"/>
        <w:noProof/>
        <w:sz w:val="15"/>
      </w:rPr>
      <w:t>6</w:t>
    </w:r>
    <w:r w:rsidR="00AE561D">
      <w:rPr>
        <w:rStyle w:val="Nmerodepgina"/>
        <w:noProof/>
        <w:sz w:val="15"/>
      </w:rPr>
      <w:fldChar w:fldCharType="end"/>
    </w:r>
  </w:p>
  <w:p w:rsidR="00213E89" w:rsidRDefault="00213E89" w:rsidP="00C515DA">
    <w:pPr>
      <w:pStyle w:val="Piedepgina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4144" behindDoc="0" locked="0" layoutInCell="1" allowOverlap="1" wp14:anchorId="5024BDB3" wp14:editId="2C8E55F1">
              <wp:simplePos x="0" y="0"/>
              <wp:positionH relativeFrom="column">
                <wp:posOffset>0</wp:posOffset>
              </wp:positionH>
              <wp:positionV relativeFrom="paragraph">
                <wp:posOffset>12699</wp:posOffset>
              </wp:positionV>
              <wp:extent cx="6515100" cy="0"/>
              <wp:effectExtent l="0" t="0" r="19050" b="19050"/>
              <wp:wrapNone/>
              <wp:docPr id="4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475A5E" id="Line 6" o:spid="_x0000_s1026" style="position:absolute;flip:y;z-index:2516541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pt" to="513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1MCGAIAADI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"/>
          </w:pict>
        </mc:Fallback>
      </mc:AlternateContent>
    </w:r>
    <w:r>
      <w:tab/>
    </w:r>
  </w:p>
  <w:p w:rsidR="00213E89" w:rsidRDefault="00213E89" w:rsidP="00C515DA">
    <w:pPr>
      <w:pStyle w:val="Piedepgina"/>
    </w:pPr>
    <w:r w:rsidRPr="00622FB5">
      <w:t xml:space="preserve">Diego de Almagro N32-437 &amp; </w:t>
    </w:r>
    <w:proofErr w:type="spellStart"/>
    <w:r w:rsidRPr="00622FB5">
      <w:t>Shyris</w:t>
    </w:r>
    <w:proofErr w:type="spellEnd"/>
    <w:r w:rsidRPr="00622FB5">
      <w:t xml:space="preserve"> Edificio Torre Nova Piso 7 Quito – Ecuador PBX (593)2237-170/172/185/200 www.sistran.com</w:t>
    </w:r>
  </w:p>
  <w:p w:rsidR="00213E89" w:rsidRDefault="00213E89" w:rsidP="00C515DA">
    <w:pPr>
      <w:pStyle w:val="Piedepgina"/>
    </w:pPr>
  </w:p>
  <w:p w:rsidR="00213E89" w:rsidRDefault="00213E89" w:rsidP="00C515DA"/>
  <w:p w:rsidR="00213E89" w:rsidRDefault="00213E89" w:rsidP="00C515DA"/>
  <w:p w:rsidR="00213E89" w:rsidRDefault="00213E89" w:rsidP="00C515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61D" w:rsidRDefault="00AE561D" w:rsidP="00C515DA">
      <w:r>
        <w:separator/>
      </w:r>
    </w:p>
  </w:footnote>
  <w:footnote w:type="continuationSeparator" w:id="0">
    <w:p w:rsidR="00AE561D" w:rsidRDefault="00AE561D" w:rsidP="00C515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3E89" w:rsidRDefault="00213E89" w:rsidP="00C515DA">
    <w:pPr>
      <w:pStyle w:val="Encabezado"/>
    </w:pPr>
    <w:r>
      <w:rPr>
        <w:noProof/>
      </w:rPr>
      <w:drawing>
        <wp:anchor distT="0" distB="0" distL="114300" distR="114300" simplePos="0" relativeHeight="251657216" behindDoc="1" locked="0" layoutInCell="1" allowOverlap="1" wp14:anchorId="6636D182" wp14:editId="6010473C">
          <wp:simplePos x="0" y="0"/>
          <wp:positionH relativeFrom="column">
            <wp:posOffset>-575945</wp:posOffset>
          </wp:positionH>
          <wp:positionV relativeFrom="paragraph">
            <wp:posOffset>-118110</wp:posOffset>
          </wp:positionV>
          <wp:extent cx="7560310" cy="1720850"/>
          <wp:effectExtent l="0" t="0" r="2540" b="0"/>
          <wp:wrapNone/>
          <wp:docPr id="14" name="Imagen 14" descr="Encabezado Membrete 20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88" descr="Encabezado Membrete 20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72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71F35"/>
    <w:multiLevelType w:val="hybridMultilevel"/>
    <w:tmpl w:val="A32C5F10"/>
    <w:lvl w:ilvl="0" w:tplc="30B2A94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F2650"/>
    <w:multiLevelType w:val="hybridMultilevel"/>
    <w:tmpl w:val="2438E014"/>
    <w:lvl w:ilvl="0" w:tplc="C1D8F41A">
      <w:start w:val="1"/>
      <w:numFmt w:val="decimal"/>
      <w:lvlText w:val="%1."/>
      <w:lvlJc w:val="left"/>
      <w:pPr>
        <w:ind w:left="792" w:hanging="360"/>
      </w:pPr>
      <w:rPr>
        <w:rFonts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>
    <w:nsid w:val="0C526A5D"/>
    <w:multiLevelType w:val="hybridMultilevel"/>
    <w:tmpl w:val="5494285C"/>
    <w:lvl w:ilvl="0" w:tplc="580C57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B56CF7"/>
    <w:multiLevelType w:val="hybridMultilevel"/>
    <w:tmpl w:val="4C90BA6A"/>
    <w:lvl w:ilvl="0" w:tplc="1D54A130">
      <w:start w:val="1"/>
      <w:numFmt w:val="decimal"/>
      <w:lvlText w:val="%1."/>
      <w:lvlJc w:val="left"/>
      <w:pPr>
        <w:ind w:left="1068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B73886"/>
    <w:multiLevelType w:val="multilevel"/>
    <w:tmpl w:val="441AF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496593"/>
    <w:multiLevelType w:val="hybridMultilevel"/>
    <w:tmpl w:val="DC484AC4"/>
    <w:lvl w:ilvl="0" w:tplc="416AE2BC">
      <w:start w:val="3"/>
      <w:numFmt w:val="bullet"/>
      <w:lvlText w:val=""/>
      <w:lvlJc w:val="left"/>
      <w:pPr>
        <w:ind w:left="432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6">
    <w:nsid w:val="11B16966"/>
    <w:multiLevelType w:val="multilevel"/>
    <w:tmpl w:val="6276CCE8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1152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944" w:hanging="108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2376" w:hanging="108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3168" w:hanging="144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3960" w:hanging="180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4752" w:hanging="216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5184" w:hanging="216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5976" w:hanging="2520"/>
      </w:pPr>
      <w:rPr>
        <w:rFonts w:hint="default"/>
        <w:sz w:val="28"/>
      </w:rPr>
    </w:lvl>
  </w:abstractNum>
  <w:abstractNum w:abstractNumId="7">
    <w:nsid w:val="13F00E8D"/>
    <w:multiLevelType w:val="hybridMultilevel"/>
    <w:tmpl w:val="195A0CAE"/>
    <w:lvl w:ilvl="0" w:tplc="B92A36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62C3EDD"/>
    <w:multiLevelType w:val="hybridMultilevel"/>
    <w:tmpl w:val="A32C5F10"/>
    <w:lvl w:ilvl="0" w:tplc="30B2A94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685A9E"/>
    <w:multiLevelType w:val="hybridMultilevel"/>
    <w:tmpl w:val="2438E014"/>
    <w:lvl w:ilvl="0" w:tplc="C1D8F41A">
      <w:start w:val="1"/>
      <w:numFmt w:val="decimal"/>
      <w:lvlText w:val="%1."/>
      <w:lvlJc w:val="left"/>
      <w:pPr>
        <w:ind w:left="792" w:hanging="360"/>
      </w:pPr>
      <w:rPr>
        <w:rFonts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>
    <w:nsid w:val="1E7B088A"/>
    <w:multiLevelType w:val="hybridMultilevel"/>
    <w:tmpl w:val="CC4C1FE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6C3013"/>
    <w:multiLevelType w:val="hybridMultilevel"/>
    <w:tmpl w:val="22B83E3A"/>
    <w:lvl w:ilvl="0" w:tplc="0C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>
    <w:nsid w:val="22B94B2A"/>
    <w:multiLevelType w:val="hybridMultilevel"/>
    <w:tmpl w:val="4C90BA6A"/>
    <w:lvl w:ilvl="0" w:tplc="1D54A130">
      <w:start w:val="1"/>
      <w:numFmt w:val="decimal"/>
      <w:lvlText w:val="%1."/>
      <w:lvlJc w:val="left"/>
      <w:pPr>
        <w:ind w:left="1068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B5178D2"/>
    <w:multiLevelType w:val="hybridMultilevel"/>
    <w:tmpl w:val="195A0CAE"/>
    <w:lvl w:ilvl="0" w:tplc="B92A36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2C51607D"/>
    <w:multiLevelType w:val="hybridMultilevel"/>
    <w:tmpl w:val="9C4CC0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E059E7"/>
    <w:multiLevelType w:val="multilevel"/>
    <w:tmpl w:val="69D6D11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60" w:hanging="2520"/>
      </w:pPr>
      <w:rPr>
        <w:rFonts w:hint="default"/>
      </w:rPr>
    </w:lvl>
  </w:abstractNum>
  <w:abstractNum w:abstractNumId="16">
    <w:nsid w:val="37032AAF"/>
    <w:multiLevelType w:val="hybridMultilevel"/>
    <w:tmpl w:val="649E7FFE"/>
    <w:lvl w:ilvl="0" w:tplc="CF2EC956">
      <w:start w:val="1"/>
      <w:numFmt w:val="decimal"/>
      <w:lvlText w:val="%1."/>
      <w:lvlJc w:val="left"/>
      <w:pPr>
        <w:ind w:left="432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152" w:hanging="360"/>
      </w:pPr>
    </w:lvl>
    <w:lvl w:ilvl="2" w:tplc="240A001B" w:tentative="1">
      <w:start w:val="1"/>
      <w:numFmt w:val="lowerRoman"/>
      <w:lvlText w:val="%3."/>
      <w:lvlJc w:val="right"/>
      <w:pPr>
        <w:ind w:left="1872" w:hanging="180"/>
      </w:pPr>
    </w:lvl>
    <w:lvl w:ilvl="3" w:tplc="240A000F" w:tentative="1">
      <w:start w:val="1"/>
      <w:numFmt w:val="decimal"/>
      <w:lvlText w:val="%4."/>
      <w:lvlJc w:val="left"/>
      <w:pPr>
        <w:ind w:left="2592" w:hanging="360"/>
      </w:pPr>
    </w:lvl>
    <w:lvl w:ilvl="4" w:tplc="240A0019" w:tentative="1">
      <w:start w:val="1"/>
      <w:numFmt w:val="lowerLetter"/>
      <w:lvlText w:val="%5."/>
      <w:lvlJc w:val="left"/>
      <w:pPr>
        <w:ind w:left="3312" w:hanging="360"/>
      </w:pPr>
    </w:lvl>
    <w:lvl w:ilvl="5" w:tplc="240A001B" w:tentative="1">
      <w:start w:val="1"/>
      <w:numFmt w:val="lowerRoman"/>
      <w:lvlText w:val="%6."/>
      <w:lvlJc w:val="right"/>
      <w:pPr>
        <w:ind w:left="4032" w:hanging="180"/>
      </w:pPr>
    </w:lvl>
    <w:lvl w:ilvl="6" w:tplc="240A000F" w:tentative="1">
      <w:start w:val="1"/>
      <w:numFmt w:val="decimal"/>
      <w:lvlText w:val="%7."/>
      <w:lvlJc w:val="left"/>
      <w:pPr>
        <w:ind w:left="4752" w:hanging="360"/>
      </w:pPr>
    </w:lvl>
    <w:lvl w:ilvl="7" w:tplc="240A0019" w:tentative="1">
      <w:start w:val="1"/>
      <w:numFmt w:val="lowerLetter"/>
      <w:lvlText w:val="%8."/>
      <w:lvlJc w:val="left"/>
      <w:pPr>
        <w:ind w:left="5472" w:hanging="360"/>
      </w:pPr>
    </w:lvl>
    <w:lvl w:ilvl="8" w:tplc="240A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7">
    <w:nsid w:val="386B1504"/>
    <w:multiLevelType w:val="hybridMultilevel"/>
    <w:tmpl w:val="9C4CC0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754A88"/>
    <w:multiLevelType w:val="hybridMultilevel"/>
    <w:tmpl w:val="DEEA3C68"/>
    <w:lvl w:ilvl="0" w:tplc="B98846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2447219"/>
    <w:multiLevelType w:val="hybridMultilevel"/>
    <w:tmpl w:val="60FAE7BE"/>
    <w:lvl w:ilvl="0" w:tplc="E16C9A3C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EBD78EC"/>
    <w:multiLevelType w:val="hybridMultilevel"/>
    <w:tmpl w:val="2AA0AD9C"/>
    <w:lvl w:ilvl="0" w:tplc="09E020E4">
      <w:start w:val="1"/>
      <w:numFmt w:val="decimal"/>
      <w:lvlText w:val="%1."/>
      <w:lvlJc w:val="left"/>
      <w:pPr>
        <w:ind w:left="792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1">
    <w:nsid w:val="51C242C0"/>
    <w:multiLevelType w:val="hybridMultilevel"/>
    <w:tmpl w:val="2438E014"/>
    <w:lvl w:ilvl="0" w:tplc="C1D8F41A">
      <w:start w:val="1"/>
      <w:numFmt w:val="decimal"/>
      <w:lvlText w:val="%1."/>
      <w:lvlJc w:val="left"/>
      <w:pPr>
        <w:ind w:left="792" w:hanging="360"/>
      </w:pPr>
      <w:rPr>
        <w:rFonts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2">
    <w:nsid w:val="58050661"/>
    <w:multiLevelType w:val="hybridMultilevel"/>
    <w:tmpl w:val="29122684"/>
    <w:lvl w:ilvl="0" w:tplc="9D6828EC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22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6067242D"/>
    <w:multiLevelType w:val="hybridMultilevel"/>
    <w:tmpl w:val="F6D28906"/>
    <w:lvl w:ilvl="0" w:tplc="D82476D2">
      <w:start w:val="3"/>
      <w:numFmt w:val="bullet"/>
      <w:lvlText w:val=""/>
      <w:lvlJc w:val="left"/>
      <w:pPr>
        <w:ind w:left="432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4">
    <w:nsid w:val="6A691824"/>
    <w:multiLevelType w:val="hybridMultilevel"/>
    <w:tmpl w:val="4F500C4E"/>
    <w:lvl w:ilvl="0" w:tplc="243A4C1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52" w:hanging="360"/>
      </w:pPr>
    </w:lvl>
    <w:lvl w:ilvl="2" w:tplc="300A001B" w:tentative="1">
      <w:start w:val="1"/>
      <w:numFmt w:val="lowerRoman"/>
      <w:lvlText w:val="%3."/>
      <w:lvlJc w:val="right"/>
      <w:pPr>
        <w:ind w:left="1872" w:hanging="180"/>
      </w:pPr>
    </w:lvl>
    <w:lvl w:ilvl="3" w:tplc="300A000F" w:tentative="1">
      <w:start w:val="1"/>
      <w:numFmt w:val="decimal"/>
      <w:lvlText w:val="%4."/>
      <w:lvlJc w:val="left"/>
      <w:pPr>
        <w:ind w:left="2592" w:hanging="360"/>
      </w:pPr>
    </w:lvl>
    <w:lvl w:ilvl="4" w:tplc="300A0019" w:tentative="1">
      <w:start w:val="1"/>
      <w:numFmt w:val="lowerLetter"/>
      <w:lvlText w:val="%5."/>
      <w:lvlJc w:val="left"/>
      <w:pPr>
        <w:ind w:left="3312" w:hanging="360"/>
      </w:pPr>
    </w:lvl>
    <w:lvl w:ilvl="5" w:tplc="300A001B" w:tentative="1">
      <w:start w:val="1"/>
      <w:numFmt w:val="lowerRoman"/>
      <w:lvlText w:val="%6."/>
      <w:lvlJc w:val="right"/>
      <w:pPr>
        <w:ind w:left="4032" w:hanging="180"/>
      </w:pPr>
    </w:lvl>
    <w:lvl w:ilvl="6" w:tplc="300A000F" w:tentative="1">
      <w:start w:val="1"/>
      <w:numFmt w:val="decimal"/>
      <w:lvlText w:val="%7."/>
      <w:lvlJc w:val="left"/>
      <w:pPr>
        <w:ind w:left="4752" w:hanging="360"/>
      </w:pPr>
    </w:lvl>
    <w:lvl w:ilvl="7" w:tplc="300A0019" w:tentative="1">
      <w:start w:val="1"/>
      <w:numFmt w:val="lowerLetter"/>
      <w:lvlText w:val="%8."/>
      <w:lvlJc w:val="left"/>
      <w:pPr>
        <w:ind w:left="5472" w:hanging="360"/>
      </w:pPr>
    </w:lvl>
    <w:lvl w:ilvl="8" w:tplc="300A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>
    <w:nsid w:val="6E4B7B92"/>
    <w:multiLevelType w:val="hybridMultilevel"/>
    <w:tmpl w:val="A32C5F10"/>
    <w:lvl w:ilvl="0" w:tplc="30B2A94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E964490"/>
    <w:multiLevelType w:val="hybridMultilevel"/>
    <w:tmpl w:val="2C54E35C"/>
    <w:lvl w:ilvl="0" w:tplc="0C0A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>
    <w:nsid w:val="74CF79C3"/>
    <w:multiLevelType w:val="hybridMultilevel"/>
    <w:tmpl w:val="2AA0AD9C"/>
    <w:lvl w:ilvl="0" w:tplc="09E020E4">
      <w:start w:val="1"/>
      <w:numFmt w:val="decimal"/>
      <w:lvlText w:val="%1."/>
      <w:lvlJc w:val="left"/>
      <w:pPr>
        <w:ind w:left="792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8">
    <w:nsid w:val="771362B8"/>
    <w:multiLevelType w:val="hybridMultilevel"/>
    <w:tmpl w:val="D0143406"/>
    <w:lvl w:ilvl="0" w:tplc="B332267C">
      <w:start w:val="1"/>
      <w:numFmt w:val="decimal"/>
      <w:lvlText w:val="%1."/>
      <w:lvlJc w:val="left"/>
      <w:pPr>
        <w:ind w:left="432" w:hanging="360"/>
      </w:pPr>
      <w:rPr>
        <w:rFonts w:ascii="Arial" w:eastAsia="Times New Roman" w:hAnsi="Arial" w:cs="Arial" w:hint="default"/>
        <w:color w:val="0000FF"/>
        <w:sz w:val="20"/>
        <w:u w:val="single"/>
      </w:rPr>
    </w:lvl>
    <w:lvl w:ilvl="1" w:tplc="240A0019" w:tentative="1">
      <w:start w:val="1"/>
      <w:numFmt w:val="lowerLetter"/>
      <w:lvlText w:val="%2."/>
      <w:lvlJc w:val="left"/>
      <w:pPr>
        <w:ind w:left="1152" w:hanging="360"/>
      </w:pPr>
    </w:lvl>
    <w:lvl w:ilvl="2" w:tplc="240A001B" w:tentative="1">
      <w:start w:val="1"/>
      <w:numFmt w:val="lowerRoman"/>
      <w:lvlText w:val="%3."/>
      <w:lvlJc w:val="right"/>
      <w:pPr>
        <w:ind w:left="1872" w:hanging="180"/>
      </w:pPr>
    </w:lvl>
    <w:lvl w:ilvl="3" w:tplc="240A000F" w:tentative="1">
      <w:start w:val="1"/>
      <w:numFmt w:val="decimal"/>
      <w:lvlText w:val="%4."/>
      <w:lvlJc w:val="left"/>
      <w:pPr>
        <w:ind w:left="2592" w:hanging="360"/>
      </w:pPr>
    </w:lvl>
    <w:lvl w:ilvl="4" w:tplc="240A0019" w:tentative="1">
      <w:start w:val="1"/>
      <w:numFmt w:val="lowerLetter"/>
      <w:lvlText w:val="%5."/>
      <w:lvlJc w:val="left"/>
      <w:pPr>
        <w:ind w:left="3312" w:hanging="360"/>
      </w:pPr>
    </w:lvl>
    <w:lvl w:ilvl="5" w:tplc="240A001B" w:tentative="1">
      <w:start w:val="1"/>
      <w:numFmt w:val="lowerRoman"/>
      <w:lvlText w:val="%6."/>
      <w:lvlJc w:val="right"/>
      <w:pPr>
        <w:ind w:left="4032" w:hanging="180"/>
      </w:pPr>
    </w:lvl>
    <w:lvl w:ilvl="6" w:tplc="240A000F" w:tentative="1">
      <w:start w:val="1"/>
      <w:numFmt w:val="decimal"/>
      <w:lvlText w:val="%7."/>
      <w:lvlJc w:val="left"/>
      <w:pPr>
        <w:ind w:left="4752" w:hanging="360"/>
      </w:pPr>
    </w:lvl>
    <w:lvl w:ilvl="7" w:tplc="240A0019" w:tentative="1">
      <w:start w:val="1"/>
      <w:numFmt w:val="lowerLetter"/>
      <w:lvlText w:val="%8."/>
      <w:lvlJc w:val="left"/>
      <w:pPr>
        <w:ind w:left="5472" w:hanging="360"/>
      </w:pPr>
    </w:lvl>
    <w:lvl w:ilvl="8" w:tplc="240A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9">
    <w:nsid w:val="7AC65935"/>
    <w:multiLevelType w:val="hybridMultilevel"/>
    <w:tmpl w:val="78442CC2"/>
    <w:lvl w:ilvl="0" w:tplc="5000653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52" w:hanging="360"/>
      </w:pPr>
    </w:lvl>
    <w:lvl w:ilvl="2" w:tplc="240A001B" w:tentative="1">
      <w:start w:val="1"/>
      <w:numFmt w:val="lowerRoman"/>
      <w:lvlText w:val="%3."/>
      <w:lvlJc w:val="right"/>
      <w:pPr>
        <w:ind w:left="1872" w:hanging="180"/>
      </w:pPr>
    </w:lvl>
    <w:lvl w:ilvl="3" w:tplc="240A000F" w:tentative="1">
      <w:start w:val="1"/>
      <w:numFmt w:val="decimal"/>
      <w:lvlText w:val="%4."/>
      <w:lvlJc w:val="left"/>
      <w:pPr>
        <w:ind w:left="2592" w:hanging="360"/>
      </w:pPr>
    </w:lvl>
    <w:lvl w:ilvl="4" w:tplc="240A0019" w:tentative="1">
      <w:start w:val="1"/>
      <w:numFmt w:val="lowerLetter"/>
      <w:lvlText w:val="%5."/>
      <w:lvlJc w:val="left"/>
      <w:pPr>
        <w:ind w:left="3312" w:hanging="360"/>
      </w:pPr>
    </w:lvl>
    <w:lvl w:ilvl="5" w:tplc="240A001B" w:tentative="1">
      <w:start w:val="1"/>
      <w:numFmt w:val="lowerRoman"/>
      <w:lvlText w:val="%6."/>
      <w:lvlJc w:val="right"/>
      <w:pPr>
        <w:ind w:left="4032" w:hanging="180"/>
      </w:pPr>
    </w:lvl>
    <w:lvl w:ilvl="6" w:tplc="240A000F" w:tentative="1">
      <w:start w:val="1"/>
      <w:numFmt w:val="decimal"/>
      <w:lvlText w:val="%7."/>
      <w:lvlJc w:val="left"/>
      <w:pPr>
        <w:ind w:left="4752" w:hanging="360"/>
      </w:pPr>
    </w:lvl>
    <w:lvl w:ilvl="7" w:tplc="240A0019" w:tentative="1">
      <w:start w:val="1"/>
      <w:numFmt w:val="lowerLetter"/>
      <w:lvlText w:val="%8."/>
      <w:lvlJc w:val="left"/>
      <w:pPr>
        <w:ind w:left="5472" w:hanging="360"/>
      </w:pPr>
    </w:lvl>
    <w:lvl w:ilvl="8" w:tplc="240A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0">
    <w:nsid w:val="7C0E76B9"/>
    <w:multiLevelType w:val="hybridMultilevel"/>
    <w:tmpl w:val="801E6DD8"/>
    <w:lvl w:ilvl="0" w:tplc="887C7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EE2042C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1"/>
  </w:num>
  <w:num w:numId="2">
    <w:abstractNumId w:val="31"/>
  </w:num>
  <w:num w:numId="3">
    <w:abstractNumId w:val="31"/>
  </w:num>
  <w:num w:numId="4">
    <w:abstractNumId w:val="23"/>
  </w:num>
  <w:num w:numId="5">
    <w:abstractNumId w:val="5"/>
  </w:num>
  <w:num w:numId="6">
    <w:abstractNumId w:val="17"/>
  </w:num>
  <w:num w:numId="7">
    <w:abstractNumId w:val="14"/>
  </w:num>
  <w:num w:numId="8">
    <w:abstractNumId w:val="6"/>
  </w:num>
  <w:num w:numId="9">
    <w:abstractNumId w:val="15"/>
  </w:num>
  <w:num w:numId="10">
    <w:abstractNumId w:val="12"/>
  </w:num>
  <w:num w:numId="11">
    <w:abstractNumId w:val="27"/>
  </w:num>
  <w:num w:numId="12">
    <w:abstractNumId w:val="22"/>
  </w:num>
  <w:num w:numId="13">
    <w:abstractNumId w:val="19"/>
  </w:num>
  <w:num w:numId="14">
    <w:abstractNumId w:val="1"/>
  </w:num>
  <w:num w:numId="15">
    <w:abstractNumId w:val="9"/>
  </w:num>
  <w:num w:numId="16">
    <w:abstractNumId w:val="13"/>
  </w:num>
  <w:num w:numId="17">
    <w:abstractNumId w:val="3"/>
  </w:num>
  <w:num w:numId="18">
    <w:abstractNumId w:val="20"/>
  </w:num>
  <w:num w:numId="19">
    <w:abstractNumId w:val="21"/>
  </w:num>
  <w:num w:numId="20">
    <w:abstractNumId w:val="7"/>
  </w:num>
  <w:num w:numId="21">
    <w:abstractNumId w:val="0"/>
  </w:num>
  <w:num w:numId="22">
    <w:abstractNumId w:val="25"/>
  </w:num>
  <w:num w:numId="23">
    <w:abstractNumId w:val="8"/>
  </w:num>
  <w:num w:numId="24">
    <w:abstractNumId w:val="2"/>
  </w:num>
  <w:num w:numId="25">
    <w:abstractNumId w:val="30"/>
  </w:num>
  <w:num w:numId="26">
    <w:abstractNumId w:val="18"/>
  </w:num>
  <w:num w:numId="27">
    <w:abstractNumId w:val="16"/>
  </w:num>
  <w:num w:numId="28">
    <w:abstractNumId w:val="28"/>
  </w:num>
  <w:num w:numId="29">
    <w:abstractNumId w:val="29"/>
  </w:num>
  <w:num w:numId="30">
    <w:abstractNumId w:val="10"/>
  </w:num>
  <w:num w:numId="31">
    <w:abstractNumId w:val="31"/>
  </w:num>
  <w:num w:numId="32">
    <w:abstractNumId w:val="26"/>
  </w:num>
  <w:num w:numId="33">
    <w:abstractNumId w:val="11"/>
  </w:num>
  <w:num w:numId="34">
    <w:abstractNumId w:val="24"/>
  </w:num>
  <w:num w:numId="35">
    <w:abstractNumId w:val="4"/>
  </w:num>
  <w:num w:numId="36">
    <w:abstractNumId w:val="3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196"/>
    <w:rsid w:val="0000042C"/>
    <w:rsid w:val="000004A9"/>
    <w:rsid w:val="00002F95"/>
    <w:rsid w:val="00006420"/>
    <w:rsid w:val="00010A70"/>
    <w:rsid w:val="00011413"/>
    <w:rsid w:val="000119B8"/>
    <w:rsid w:val="00014E6B"/>
    <w:rsid w:val="0001564C"/>
    <w:rsid w:val="00016572"/>
    <w:rsid w:val="00025E4B"/>
    <w:rsid w:val="00026947"/>
    <w:rsid w:val="00026BE6"/>
    <w:rsid w:val="00027240"/>
    <w:rsid w:val="00031B5B"/>
    <w:rsid w:val="000338EB"/>
    <w:rsid w:val="00034072"/>
    <w:rsid w:val="00036EC9"/>
    <w:rsid w:val="000372D9"/>
    <w:rsid w:val="000416ED"/>
    <w:rsid w:val="00051663"/>
    <w:rsid w:val="000531B7"/>
    <w:rsid w:val="0005324E"/>
    <w:rsid w:val="0005789A"/>
    <w:rsid w:val="00057BC3"/>
    <w:rsid w:val="00060C57"/>
    <w:rsid w:val="000740D9"/>
    <w:rsid w:val="0008008E"/>
    <w:rsid w:val="000819BA"/>
    <w:rsid w:val="00085BBA"/>
    <w:rsid w:val="00093568"/>
    <w:rsid w:val="000944D9"/>
    <w:rsid w:val="000946F5"/>
    <w:rsid w:val="0009749C"/>
    <w:rsid w:val="000A01D9"/>
    <w:rsid w:val="000A2D5E"/>
    <w:rsid w:val="000A40E1"/>
    <w:rsid w:val="000A5A77"/>
    <w:rsid w:val="000B3CC6"/>
    <w:rsid w:val="000B63FC"/>
    <w:rsid w:val="000C1C5A"/>
    <w:rsid w:val="000D0177"/>
    <w:rsid w:val="000D0833"/>
    <w:rsid w:val="000D1334"/>
    <w:rsid w:val="000D20A5"/>
    <w:rsid w:val="000D3750"/>
    <w:rsid w:val="000D6249"/>
    <w:rsid w:val="000D6619"/>
    <w:rsid w:val="000D6B23"/>
    <w:rsid w:val="000D76A8"/>
    <w:rsid w:val="000E3897"/>
    <w:rsid w:val="000E65E1"/>
    <w:rsid w:val="000F0140"/>
    <w:rsid w:val="000F01D6"/>
    <w:rsid w:val="000F063E"/>
    <w:rsid w:val="000F2698"/>
    <w:rsid w:val="000F6299"/>
    <w:rsid w:val="0010026A"/>
    <w:rsid w:val="00101585"/>
    <w:rsid w:val="00101C2C"/>
    <w:rsid w:val="001056A1"/>
    <w:rsid w:val="00106355"/>
    <w:rsid w:val="00106708"/>
    <w:rsid w:val="0010709B"/>
    <w:rsid w:val="00110364"/>
    <w:rsid w:val="001107E3"/>
    <w:rsid w:val="0011298B"/>
    <w:rsid w:val="00113DF7"/>
    <w:rsid w:val="00114042"/>
    <w:rsid w:val="00131EC9"/>
    <w:rsid w:val="00132BB7"/>
    <w:rsid w:val="00132BF6"/>
    <w:rsid w:val="00135D34"/>
    <w:rsid w:val="001360FA"/>
    <w:rsid w:val="00137720"/>
    <w:rsid w:val="001408D2"/>
    <w:rsid w:val="00142ABD"/>
    <w:rsid w:val="00144572"/>
    <w:rsid w:val="00146BA4"/>
    <w:rsid w:val="00151910"/>
    <w:rsid w:val="00151B14"/>
    <w:rsid w:val="0015799D"/>
    <w:rsid w:val="001617BC"/>
    <w:rsid w:val="00162B4D"/>
    <w:rsid w:val="00165CA3"/>
    <w:rsid w:val="00170B8D"/>
    <w:rsid w:val="001725F8"/>
    <w:rsid w:val="00172A47"/>
    <w:rsid w:val="001800BF"/>
    <w:rsid w:val="001823DD"/>
    <w:rsid w:val="00182E68"/>
    <w:rsid w:val="00187E98"/>
    <w:rsid w:val="001932BE"/>
    <w:rsid w:val="00195986"/>
    <w:rsid w:val="00196D44"/>
    <w:rsid w:val="001A0838"/>
    <w:rsid w:val="001A32B7"/>
    <w:rsid w:val="001A3541"/>
    <w:rsid w:val="001B0412"/>
    <w:rsid w:val="001B1497"/>
    <w:rsid w:val="001B3255"/>
    <w:rsid w:val="001B55E4"/>
    <w:rsid w:val="001B5EAA"/>
    <w:rsid w:val="001B78DB"/>
    <w:rsid w:val="001C40C2"/>
    <w:rsid w:val="001C4425"/>
    <w:rsid w:val="001C72AF"/>
    <w:rsid w:val="001D1B90"/>
    <w:rsid w:val="001D367D"/>
    <w:rsid w:val="001D54C8"/>
    <w:rsid w:val="001E10B6"/>
    <w:rsid w:val="001E1186"/>
    <w:rsid w:val="001E20AD"/>
    <w:rsid w:val="001E2501"/>
    <w:rsid w:val="001E48F4"/>
    <w:rsid w:val="001E68A2"/>
    <w:rsid w:val="001E6A18"/>
    <w:rsid w:val="001E7764"/>
    <w:rsid w:val="001F02CC"/>
    <w:rsid w:val="001F20AC"/>
    <w:rsid w:val="001F2EFD"/>
    <w:rsid w:val="001F3485"/>
    <w:rsid w:val="001F4363"/>
    <w:rsid w:val="001F62E7"/>
    <w:rsid w:val="00201ACC"/>
    <w:rsid w:val="0020269C"/>
    <w:rsid w:val="00205B88"/>
    <w:rsid w:val="00213E89"/>
    <w:rsid w:val="0021530D"/>
    <w:rsid w:val="00220821"/>
    <w:rsid w:val="00221047"/>
    <w:rsid w:val="002227C7"/>
    <w:rsid w:val="00225F05"/>
    <w:rsid w:val="00230353"/>
    <w:rsid w:val="00234457"/>
    <w:rsid w:val="0023628A"/>
    <w:rsid w:val="0023695A"/>
    <w:rsid w:val="0024072E"/>
    <w:rsid w:val="00265985"/>
    <w:rsid w:val="00266A3A"/>
    <w:rsid w:val="00272396"/>
    <w:rsid w:val="002761D6"/>
    <w:rsid w:val="0029020C"/>
    <w:rsid w:val="002957BD"/>
    <w:rsid w:val="00296042"/>
    <w:rsid w:val="00296EB4"/>
    <w:rsid w:val="00297FEC"/>
    <w:rsid w:val="002A0977"/>
    <w:rsid w:val="002B496E"/>
    <w:rsid w:val="002B5321"/>
    <w:rsid w:val="002C0C16"/>
    <w:rsid w:val="002C206F"/>
    <w:rsid w:val="002C2322"/>
    <w:rsid w:val="002C2A25"/>
    <w:rsid w:val="002C2F51"/>
    <w:rsid w:val="002C31A0"/>
    <w:rsid w:val="002C479D"/>
    <w:rsid w:val="002D1185"/>
    <w:rsid w:val="002D4133"/>
    <w:rsid w:val="002D4F02"/>
    <w:rsid w:val="002D6ACC"/>
    <w:rsid w:val="002E3A49"/>
    <w:rsid w:val="002E5EC5"/>
    <w:rsid w:val="002E6214"/>
    <w:rsid w:val="002F127E"/>
    <w:rsid w:val="002F1C2E"/>
    <w:rsid w:val="002F2C52"/>
    <w:rsid w:val="002F36A7"/>
    <w:rsid w:val="002F47BD"/>
    <w:rsid w:val="002F717E"/>
    <w:rsid w:val="002F75C1"/>
    <w:rsid w:val="0030093B"/>
    <w:rsid w:val="00300B12"/>
    <w:rsid w:val="00301341"/>
    <w:rsid w:val="00306125"/>
    <w:rsid w:val="00306478"/>
    <w:rsid w:val="003100F7"/>
    <w:rsid w:val="00313F5E"/>
    <w:rsid w:val="00314F70"/>
    <w:rsid w:val="00315A12"/>
    <w:rsid w:val="00316913"/>
    <w:rsid w:val="00317A8F"/>
    <w:rsid w:val="00322945"/>
    <w:rsid w:val="003230E6"/>
    <w:rsid w:val="00325A7C"/>
    <w:rsid w:val="00325D9D"/>
    <w:rsid w:val="0032657D"/>
    <w:rsid w:val="00327A8A"/>
    <w:rsid w:val="00331FCB"/>
    <w:rsid w:val="003333B9"/>
    <w:rsid w:val="00336B88"/>
    <w:rsid w:val="00337B47"/>
    <w:rsid w:val="00340C5B"/>
    <w:rsid w:val="00342AFE"/>
    <w:rsid w:val="00342D14"/>
    <w:rsid w:val="00344CE6"/>
    <w:rsid w:val="00346579"/>
    <w:rsid w:val="00350FC1"/>
    <w:rsid w:val="003523D6"/>
    <w:rsid w:val="0035389A"/>
    <w:rsid w:val="00354BA4"/>
    <w:rsid w:val="003551DE"/>
    <w:rsid w:val="0035527E"/>
    <w:rsid w:val="00362793"/>
    <w:rsid w:val="00367A1B"/>
    <w:rsid w:val="00371C28"/>
    <w:rsid w:val="00371C92"/>
    <w:rsid w:val="00372053"/>
    <w:rsid w:val="00376944"/>
    <w:rsid w:val="0037697B"/>
    <w:rsid w:val="0038158D"/>
    <w:rsid w:val="00390A3B"/>
    <w:rsid w:val="00392400"/>
    <w:rsid w:val="003939A8"/>
    <w:rsid w:val="00395710"/>
    <w:rsid w:val="0039590D"/>
    <w:rsid w:val="003A0212"/>
    <w:rsid w:val="003A3C37"/>
    <w:rsid w:val="003A4CEA"/>
    <w:rsid w:val="003A56FA"/>
    <w:rsid w:val="003A5DA3"/>
    <w:rsid w:val="003B02D2"/>
    <w:rsid w:val="003B180A"/>
    <w:rsid w:val="003B6FA9"/>
    <w:rsid w:val="003B7B2A"/>
    <w:rsid w:val="003C254F"/>
    <w:rsid w:val="003C2CF8"/>
    <w:rsid w:val="003D02B9"/>
    <w:rsid w:val="003D03AD"/>
    <w:rsid w:val="003D0653"/>
    <w:rsid w:val="003D297C"/>
    <w:rsid w:val="003D2D66"/>
    <w:rsid w:val="003D3D8F"/>
    <w:rsid w:val="003E3DED"/>
    <w:rsid w:val="003E3E6A"/>
    <w:rsid w:val="003E551B"/>
    <w:rsid w:val="003E6444"/>
    <w:rsid w:val="003E6DF0"/>
    <w:rsid w:val="003F2324"/>
    <w:rsid w:val="00400A09"/>
    <w:rsid w:val="00402773"/>
    <w:rsid w:val="00405BBB"/>
    <w:rsid w:val="00407709"/>
    <w:rsid w:val="0040784E"/>
    <w:rsid w:val="00407DFB"/>
    <w:rsid w:val="00412973"/>
    <w:rsid w:val="00413061"/>
    <w:rsid w:val="00413155"/>
    <w:rsid w:val="00414C9D"/>
    <w:rsid w:val="0041640B"/>
    <w:rsid w:val="004164CF"/>
    <w:rsid w:val="004232A6"/>
    <w:rsid w:val="00425D1F"/>
    <w:rsid w:val="0042642F"/>
    <w:rsid w:val="00427B5B"/>
    <w:rsid w:val="00432F1B"/>
    <w:rsid w:val="00433D7F"/>
    <w:rsid w:val="0043412C"/>
    <w:rsid w:val="0043621D"/>
    <w:rsid w:val="00440D4D"/>
    <w:rsid w:val="00443A00"/>
    <w:rsid w:val="004470C7"/>
    <w:rsid w:val="00450CDF"/>
    <w:rsid w:val="00451BEA"/>
    <w:rsid w:val="00454FF8"/>
    <w:rsid w:val="00456E1E"/>
    <w:rsid w:val="00466D8E"/>
    <w:rsid w:val="00472161"/>
    <w:rsid w:val="004722F0"/>
    <w:rsid w:val="004729F7"/>
    <w:rsid w:val="0047402E"/>
    <w:rsid w:val="00475566"/>
    <w:rsid w:val="0047618E"/>
    <w:rsid w:val="00477109"/>
    <w:rsid w:val="004814C1"/>
    <w:rsid w:val="00484468"/>
    <w:rsid w:val="00486C3F"/>
    <w:rsid w:val="004873C3"/>
    <w:rsid w:val="004900EB"/>
    <w:rsid w:val="0049198F"/>
    <w:rsid w:val="004919DA"/>
    <w:rsid w:val="00492F61"/>
    <w:rsid w:val="00495E92"/>
    <w:rsid w:val="00497207"/>
    <w:rsid w:val="004A0D55"/>
    <w:rsid w:val="004A6118"/>
    <w:rsid w:val="004A73C1"/>
    <w:rsid w:val="004A7F69"/>
    <w:rsid w:val="004B0744"/>
    <w:rsid w:val="004B1246"/>
    <w:rsid w:val="004B38FC"/>
    <w:rsid w:val="004B56A8"/>
    <w:rsid w:val="004B5841"/>
    <w:rsid w:val="004C184D"/>
    <w:rsid w:val="004C668D"/>
    <w:rsid w:val="004D0B4C"/>
    <w:rsid w:val="004D15C0"/>
    <w:rsid w:val="004D210F"/>
    <w:rsid w:val="004D5723"/>
    <w:rsid w:val="004D64EC"/>
    <w:rsid w:val="004E16ED"/>
    <w:rsid w:val="004E1923"/>
    <w:rsid w:val="004E3267"/>
    <w:rsid w:val="004E535B"/>
    <w:rsid w:val="004F43F5"/>
    <w:rsid w:val="004F7D91"/>
    <w:rsid w:val="005008D3"/>
    <w:rsid w:val="005012A6"/>
    <w:rsid w:val="00501DDB"/>
    <w:rsid w:val="00504B7D"/>
    <w:rsid w:val="005055CD"/>
    <w:rsid w:val="00507795"/>
    <w:rsid w:val="00510A54"/>
    <w:rsid w:val="00510CBA"/>
    <w:rsid w:val="00512710"/>
    <w:rsid w:val="00513FF4"/>
    <w:rsid w:val="005218FF"/>
    <w:rsid w:val="005221B8"/>
    <w:rsid w:val="00522AFA"/>
    <w:rsid w:val="005260B0"/>
    <w:rsid w:val="00527589"/>
    <w:rsid w:val="00530BE9"/>
    <w:rsid w:val="00533128"/>
    <w:rsid w:val="005371FA"/>
    <w:rsid w:val="00537A98"/>
    <w:rsid w:val="00541B25"/>
    <w:rsid w:val="005421B4"/>
    <w:rsid w:val="00542685"/>
    <w:rsid w:val="00547ADA"/>
    <w:rsid w:val="00556C02"/>
    <w:rsid w:val="00556C2E"/>
    <w:rsid w:val="0056187B"/>
    <w:rsid w:val="00562B6D"/>
    <w:rsid w:val="005630FD"/>
    <w:rsid w:val="005651CC"/>
    <w:rsid w:val="00566259"/>
    <w:rsid w:val="00571999"/>
    <w:rsid w:val="005732CB"/>
    <w:rsid w:val="00577CAE"/>
    <w:rsid w:val="005804A9"/>
    <w:rsid w:val="00586DB4"/>
    <w:rsid w:val="005875EA"/>
    <w:rsid w:val="00596016"/>
    <w:rsid w:val="00597BDD"/>
    <w:rsid w:val="00597DAA"/>
    <w:rsid w:val="005A12C7"/>
    <w:rsid w:val="005A3F81"/>
    <w:rsid w:val="005A566B"/>
    <w:rsid w:val="005A7888"/>
    <w:rsid w:val="005B2E0E"/>
    <w:rsid w:val="005C1180"/>
    <w:rsid w:val="005C3831"/>
    <w:rsid w:val="005C3FA9"/>
    <w:rsid w:val="005C5EF1"/>
    <w:rsid w:val="005D2E05"/>
    <w:rsid w:val="005D35C1"/>
    <w:rsid w:val="005D51F4"/>
    <w:rsid w:val="005E0871"/>
    <w:rsid w:val="005E1A7B"/>
    <w:rsid w:val="005E31B2"/>
    <w:rsid w:val="005E3B36"/>
    <w:rsid w:val="005E4B91"/>
    <w:rsid w:val="005E4F74"/>
    <w:rsid w:val="005E6274"/>
    <w:rsid w:val="005F5B37"/>
    <w:rsid w:val="005F6F4B"/>
    <w:rsid w:val="005F7FFE"/>
    <w:rsid w:val="0060044D"/>
    <w:rsid w:val="0060376A"/>
    <w:rsid w:val="00605D4E"/>
    <w:rsid w:val="0060641B"/>
    <w:rsid w:val="00610F1D"/>
    <w:rsid w:val="00615655"/>
    <w:rsid w:val="00621B99"/>
    <w:rsid w:val="00624C9E"/>
    <w:rsid w:val="006250E1"/>
    <w:rsid w:val="00626D5F"/>
    <w:rsid w:val="00627B5A"/>
    <w:rsid w:val="00630C06"/>
    <w:rsid w:val="006312C6"/>
    <w:rsid w:val="006350A4"/>
    <w:rsid w:val="00640104"/>
    <w:rsid w:val="0065175E"/>
    <w:rsid w:val="00666F31"/>
    <w:rsid w:val="00667B39"/>
    <w:rsid w:val="00667DB2"/>
    <w:rsid w:val="00670021"/>
    <w:rsid w:val="006749E4"/>
    <w:rsid w:val="00674DB8"/>
    <w:rsid w:val="00675DB9"/>
    <w:rsid w:val="0067663C"/>
    <w:rsid w:val="00676A77"/>
    <w:rsid w:val="0067730A"/>
    <w:rsid w:val="0068205F"/>
    <w:rsid w:val="0068214D"/>
    <w:rsid w:val="0068535F"/>
    <w:rsid w:val="0068728F"/>
    <w:rsid w:val="006873E1"/>
    <w:rsid w:val="00687BA2"/>
    <w:rsid w:val="00690463"/>
    <w:rsid w:val="00694D98"/>
    <w:rsid w:val="00696095"/>
    <w:rsid w:val="006964FA"/>
    <w:rsid w:val="00696657"/>
    <w:rsid w:val="0069796B"/>
    <w:rsid w:val="006A1360"/>
    <w:rsid w:val="006A29AB"/>
    <w:rsid w:val="006B114E"/>
    <w:rsid w:val="006B1462"/>
    <w:rsid w:val="006B34A3"/>
    <w:rsid w:val="006B3BDC"/>
    <w:rsid w:val="006B3E6D"/>
    <w:rsid w:val="006B53AA"/>
    <w:rsid w:val="006B5D67"/>
    <w:rsid w:val="006C16C0"/>
    <w:rsid w:val="006C2C35"/>
    <w:rsid w:val="006C3355"/>
    <w:rsid w:val="006C43FC"/>
    <w:rsid w:val="006C4B75"/>
    <w:rsid w:val="006C5378"/>
    <w:rsid w:val="006C5DD5"/>
    <w:rsid w:val="006C7F2B"/>
    <w:rsid w:val="006D03C1"/>
    <w:rsid w:val="006D2AE8"/>
    <w:rsid w:val="006D2DFF"/>
    <w:rsid w:val="006D500C"/>
    <w:rsid w:val="006E0496"/>
    <w:rsid w:val="006E1BB9"/>
    <w:rsid w:val="006F1CFF"/>
    <w:rsid w:val="006F1F57"/>
    <w:rsid w:val="006F22A8"/>
    <w:rsid w:val="006F4ED9"/>
    <w:rsid w:val="006F51DF"/>
    <w:rsid w:val="006F6750"/>
    <w:rsid w:val="006F6EA8"/>
    <w:rsid w:val="006F7F5C"/>
    <w:rsid w:val="0070436B"/>
    <w:rsid w:val="0070461E"/>
    <w:rsid w:val="007054C4"/>
    <w:rsid w:val="00707EF7"/>
    <w:rsid w:val="00710E10"/>
    <w:rsid w:val="00711832"/>
    <w:rsid w:val="00715CC0"/>
    <w:rsid w:val="00716D61"/>
    <w:rsid w:val="00716F70"/>
    <w:rsid w:val="00717212"/>
    <w:rsid w:val="00720206"/>
    <w:rsid w:val="007216CC"/>
    <w:rsid w:val="00722A8F"/>
    <w:rsid w:val="0072438F"/>
    <w:rsid w:val="00724659"/>
    <w:rsid w:val="00726F46"/>
    <w:rsid w:val="00727908"/>
    <w:rsid w:val="00730222"/>
    <w:rsid w:val="007302CD"/>
    <w:rsid w:val="0073190F"/>
    <w:rsid w:val="0073327A"/>
    <w:rsid w:val="00733448"/>
    <w:rsid w:val="0073474E"/>
    <w:rsid w:val="0073797D"/>
    <w:rsid w:val="0074032B"/>
    <w:rsid w:val="0074050F"/>
    <w:rsid w:val="00740D8E"/>
    <w:rsid w:val="007456E5"/>
    <w:rsid w:val="00745A90"/>
    <w:rsid w:val="00756AD0"/>
    <w:rsid w:val="007606CE"/>
    <w:rsid w:val="00760BE0"/>
    <w:rsid w:val="00762B06"/>
    <w:rsid w:val="00762F2D"/>
    <w:rsid w:val="0076377E"/>
    <w:rsid w:val="0077189D"/>
    <w:rsid w:val="00776C90"/>
    <w:rsid w:val="00781CC9"/>
    <w:rsid w:val="0078232E"/>
    <w:rsid w:val="00783CDB"/>
    <w:rsid w:val="00785640"/>
    <w:rsid w:val="00787676"/>
    <w:rsid w:val="00787C8E"/>
    <w:rsid w:val="00790356"/>
    <w:rsid w:val="00793637"/>
    <w:rsid w:val="007962CF"/>
    <w:rsid w:val="007A18D8"/>
    <w:rsid w:val="007A4B48"/>
    <w:rsid w:val="007B1438"/>
    <w:rsid w:val="007B72A2"/>
    <w:rsid w:val="007C006B"/>
    <w:rsid w:val="007C0160"/>
    <w:rsid w:val="007C6365"/>
    <w:rsid w:val="007D2A1E"/>
    <w:rsid w:val="007D2E33"/>
    <w:rsid w:val="007D4A60"/>
    <w:rsid w:val="007D56F9"/>
    <w:rsid w:val="007E2E0B"/>
    <w:rsid w:val="007E40B3"/>
    <w:rsid w:val="007E5F22"/>
    <w:rsid w:val="007F15B5"/>
    <w:rsid w:val="007F6618"/>
    <w:rsid w:val="008016CD"/>
    <w:rsid w:val="00803971"/>
    <w:rsid w:val="008053CF"/>
    <w:rsid w:val="00805633"/>
    <w:rsid w:val="008108D8"/>
    <w:rsid w:val="00811D1F"/>
    <w:rsid w:val="00812372"/>
    <w:rsid w:val="0081288A"/>
    <w:rsid w:val="00813736"/>
    <w:rsid w:val="00813CD5"/>
    <w:rsid w:val="00815B01"/>
    <w:rsid w:val="0082361C"/>
    <w:rsid w:val="00824A9B"/>
    <w:rsid w:val="00826917"/>
    <w:rsid w:val="00840562"/>
    <w:rsid w:val="00851B5D"/>
    <w:rsid w:val="00853D26"/>
    <w:rsid w:val="008571D0"/>
    <w:rsid w:val="00861623"/>
    <w:rsid w:val="00862FEC"/>
    <w:rsid w:val="00863960"/>
    <w:rsid w:val="0086454B"/>
    <w:rsid w:val="00865B2B"/>
    <w:rsid w:val="00866EEE"/>
    <w:rsid w:val="00867D5E"/>
    <w:rsid w:val="008733A5"/>
    <w:rsid w:val="00880E7D"/>
    <w:rsid w:val="00881B39"/>
    <w:rsid w:val="00881B96"/>
    <w:rsid w:val="0088249E"/>
    <w:rsid w:val="00883941"/>
    <w:rsid w:val="0088429C"/>
    <w:rsid w:val="00884762"/>
    <w:rsid w:val="0088563E"/>
    <w:rsid w:val="00885C52"/>
    <w:rsid w:val="00886AC3"/>
    <w:rsid w:val="00891EEB"/>
    <w:rsid w:val="008979A7"/>
    <w:rsid w:val="008A3E44"/>
    <w:rsid w:val="008A52C0"/>
    <w:rsid w:val="008A546F"/>
    <w:rsid w:val="008B2105"/>
    <w:rsid w:val="008B7BF0"/>
    <w:rsid w:val="008C14B5"/>
    <w:rsid w:val="008C1D41"/>
    <w:rsid w:val="008C21CE"/>
    <w:rsid w:val="008C38D1"/>
    <w:rsid w:val="008C551D"/>
    <w:rsid w:val="008C67FD"/>
    <w:rsid w:val="008C7B90"/>
    <w:rsid w:val="008D0307"/>
    <w:rsid w:val="008D0459"/>
    <w:rsid w:val="008D16CC"/>
    <w:rsid w:val="008D1C42"/>
    <w:rsid w:val="008D1DFF"/>
    <w:rsid w:val="008D1ED1"/>
    <w:rsid w:val="008D3F71"/>
    <w:rsid w:val="008D57D4"/>
    <w:rsid w:val="008D7FEB"/>
    <w:rsid w:val="008E11B8"/>
    <w:rsid w:val="008E1B4D"/>
    <w:rsid w:val="008E1CED"/>
    <w:rsid w:val="008F10A2"/>
    <w:rsid w:val="008F28F3"/>
    <w:rsid w:val="008F2B7C"/>
    <w:rsid w:val="008F2C64"/>
    <w:rsid w:val="008F5712"/>
    <w:rsid w:val="008F6981"/>
    <w:rsid w:val="00901849"/>
    <w:rsid w:val="0090274F"/>
    <w:rsid w:val="009036C1"/>
    <w:rsid w:val="00916094"/>
    <w:rsid w:val="00916EED"/>
    <w:rsid w:val="00922BE8"/>
    <w:rsid w:val="00926196"/>
    <w:rsid w:val="009273ED"/>
    <w:rsid w:val="009275F2"/>
    <w:rsid w:val="00934B40"/>
    <w:rsid w:val="00935437"/>
    <w:rsid w:val="009400B2"/>
    <w:rsid w:val="00940A14"/>
    <w:rsid w:val="00941661"/>
    <w:rsid w:val="009434B3"/>
    <w:rsid w:val="00943E73"/>
    <w:rsid w:val="00946F71"/>
    <w:rsid w:val="00952442"/>
    <w:rsid w:val="009600C9"/>
    <w:rsid w:val="0096099B"/>
    <w:rsid w:val="00964A35"/>
    <w:rsid w:val="00964C03"/>
    <w:rsid w:val="00965988"/>
    <w:rsid w:val="00971DF0"/>
    <w:rsid w:val="00974657"/>
    <w:rsid w:val="0097619F"/>
    <w:rsid w:val="00985D65"/>
    <w:rsid w:val="009867C7"/>
    <w:rsid w:val="009906E2"/>
    <w:rsid w:val="00990BDD"/>
    <w:rsid w:val="009971FA"/>
    <w:rsid w:val="009A318A"/>
    <w:rsid w:val="009A392F"/>
    <w:rsid w:val="009A6D04"/>
    <w:rsid w:val="009A6E0E"/>
    <w:rsid w:val="009A73A1"/>
    <w:rsid w:val="009B1C99"/>
    <w:rsid w:val="009B3DC1"/>
    <w:rsid w:val="009B52DA"/>
    <w:rsid w:val="009C00A1"/>
    <w:rsid w:val="009C2B41"/>
    <w:rsid w:val="009C3D80"/>
    <w:rsid w:val="009C5D59"/>
    <w:rsid w:val="009D0D5A"/>
    <w:rsid w:val="009D1FDA"/>
    <w:rsid w:val="009D2BDC"/>
    <w:rsid w:val="009D4D2A"/>
    <w:rsid w:val="009D61F7"/>
    <w:rsid w:val="009D6A64"/>
    <w:rsid w:val="009D7E7C"/>
    <w:rsid w:val="009E04E6"/>
    <w:rsid w:val="009E1A0C"/>
    <w:rsid w:val="009E3801"/>
    <w:rsid w:val="009E79E3"/>
    <w:rsid w:val="009F2D58"/>
    <w:rsid w:val="00A0017D"/>
    <w:rsid w:val="00A0093D"/>
    <w:rsid w:val="00A00A0E"/>
    <w:rsid w:val="00A034A8"/>
    <w:rsid w:val="00A04F1B"/>
    <w:rsid w:val="00A07EA7"/>
    <w:rsid w:val="00A10524"/>
    <w:rsid w:val="00A11140"/>
    <w:rsid w:val="00A12F00"/>
    <w:rsid w:val="00A14F6C"/>
    <w:rsid w:val="00A176AE"/>
    <w:rsid w:val="00A24DD3"/>
    <w:rsid w:val="00A26F60"/>
    <w:rsid w:val="00A30ACA"/>
    <w:rsid w:val="00A310C9"/>
    <w:rsid w:val="00A31741"/>
    <w:rsid w:val="00A41660"/>
    <w:rsid w:val="00A444DC"/>
    <w:rsid w:val="00A46372"/>
    <w:rsid w:val="00A47AB7"/>
    <w:rsid w:val="00A51B11"/>
    <w:rsid w:val="00A538A1"/>
    <w:rsid w:val="00A5413E"/>
    <w:rsid w:val="00A6789B"/>
    <w:rsid w:val="00A71EC0"/>
    <w:rsid w:val="00A72A97"/>
    <w:rsid w:val="00A73A22"/>
    <w:rsid w:val="00A777B1"/>
    <w:rsid w:val="00A80A34"/>
    <w:rsid w:val="00A8223F"/>
    <w:rsid w:val="00A8352E"/>
    <w:rsid w:val="00A8387C"/>
    <w:rsid w:val="00A844AC"/>
    <w:rsid w:val="00A85ABC"/>
    <w:rsid w:val="00A9016E"/>
    <w:rsid w:val="00A95512"/>
    <w:rsid w:val="00A97854"/>
    <w:rsid w:val="00AA0B42"/>
    <w:rsid w:val="00AA0FC3"/>
    <w:rsid w:val="00AA14E9"/>
    <w:rsid w:val="00AA1E50"/>
    <w:rsid w:val="00AA2568"/>
    <w:rsid w:val="00AA29D3"/>
    <w:rsid w:val="00AA3794"/>
    <w:rsid w:val="00AA43C1"/>
    <w:rsid w:val="00AA673B"/>
    <w:rsid w:val="00AA6C35"/>
    <w:rsid w:val="00AB0474"/>
    <w:rsid w:val="00AB0526"/>
    <w:rsid w:val="00AB302B"/>
    <w:rsid w:val="00AB4208"/>
    <w:rsid w:val="00AB5200"/>
    <w:rsid w:val="00AB5EA1"/>
    <w:rsid w:val="00AC079B"/>
    <w:rsid w:val="00AC2AD6"/>
    <w:rsid w:val="00AC3649"/>
    <w:rsid w:val="00AD061F"/>
    <w:rsid w:val="00AD2E98"/>
    <w:rsid w:val="00AD3E74"/>
    <w:rsid w:val="00AD48B7"/>
    <w:rsid w:val="00AD625C"/>
    <w:rsid w:val="00AE01EC"/>
    <w:rsid w:val="00AE0BB2"/>
    <w:rsid w:val="00AE2E61"/>
    <w:rsid w:val="00AE561D"/>
    <w:rsid w:val="00AF2C91"/>
    <w:rsid w:val="00AF4D0A"/>
    <w:rsid w:val="00AF6BDA"/>
    <w:rsid w:val="00AF6EA0"/>
    <w:rsid w:val="00B00520"/>
    <w:rsid w:val="00B10D85"/>
    <w:rsid w:val="00B144A6"/>
    <w:rsid w:val="00B1450A"/>
    <w:rsid w:val="00B14780"/>
    <w:rsid w:val="00B14D21"/>
    <w:rsid w:val="00B20775"/>
    <w:rsid w:val="00B20C15"/>
    <w:rsid w:val="00B222B9"/>
    <w:rsid w:val="00B23A4F"/>
    <w:rsid w:val="00B263A6"/>
    <w:rsid w:val="00B26787"/>
    <w:rsid w:val="00B31920"/>
    <w:rsid w:val="00B31A20"/>
    <w:rsid w:val="00B346FC"/>
    <w:rsid w:val="00B3667E"/>
    <w:rsid w:val="00B36CE3"/>
    <w:rsid w:val="00B473B0"/>
    <w:rsid w:val="00B47A75"/>
    <w:rsid w:val="00B50718"/>
    <w:rsid w:val="00B510F5"/>
    <w:rsid w:val="00B55871"/>
    <w:rsid w:val="00B55D08"/>
    <w:rsid w:val="00B62724"/>
    <w:rsid w:val="00B62EC7"/>
    <w:rsid w:val="00B7009E"/>
    <w:rsid w:val="00B7289F"/>
    <w:rsid w:val="00B818E0"/>
    <w:rsid w:val="00B85B7C"/>
    <w:rsid w:val="00B86F6E"/>
    <w:rsid w:val="00B87103"/>
    <w:rsid w:val="00B87874"/>
    <w:rsid w:val="00B93D3F"/>
    <w:rsid w:val="00B94C8D"/>
    <w:rsid w:val="00B956A0"/>
    <w:rsid w:val="00B95AD4"/>
    <w:rsid w:val="00BA0327"/>
    <w:rsid w:val="00BA3C8A"/>
    <w:rsid w:val="00BA4FE9"/>
    <w:rsid w:val="00BB18D7"/>
    <w:rsid w:val="00BB29FA"/>
    <w:rsid w:val="00BB3497"/>
    <w:rsid w:val="00BB49C9"/>
    <w:rsid w:val="00BB5C3F"/>
    <w:rsid w:val="00BB6F4C"/>
    <w:rsid w:val="00BD3B22"/>
    <w:rsid w:val="00BD46E4"/>
    <w:rsid w:val="00BD4D4A"/>
    <w:rsid w:val="00BD69D2"/>
    <w:rsid w:val="00BE03CC"/>
    <w:rsid w:val="00BE2DE7"/>
    <w:rsid w:val="00BE42B5"/>
    <w:rsid w:val="00BF1782"/>
    <w:rsid w:val="00BF3DC0"/>
    <w:rsid w:val="00BF61E7"/>
    <w:rsid w:val="00BF67DB"/>
    <w:rsid w:val="00C0200C"/>
    <w:rsid w:val="00C12C56"/>
    <w:rsid w:val="00C13590"/>
    <w:rsid w:val="00C13AD7"/>
    <w:rsid w:val="00C17DC4"/>
    <w:rsid w:val="00C21D9A"/>
    <w:rsid w:val="00C33BA1"/>
    <w:rsid w:val="00C33D98"/>
    <w:rsid w:val="00C36820"/>
    <w:rsid w:val="00C401C8"/>
    <w:rsid w:val="00C46473"/>
    <w:rsid w:val="00C5016C"/>
    <w:rsid w:val="00C515DA"/>
    <w:rsid w:val="00C529A2"/>
    <w:rsid w:val="00C561A3"/>
    <w:rsid w:val="00C56C6A"/>
    <w:rsid w:val="00C57973"/>
    <w:rsid w:val="00C57BBF"/>
    <w:rsid w:val="00C60C34"/>
    <w:rsid w:val="00C61630"/>
    <w:rsid w:val="00C63942"/>
    <w:rsid w:val="00C662D4"/>
    <w:rsid w:val="00C711D0"/>
    <w:rsid w:val="00C71342"/>
    <w:rsid w:val="00C719B5"/>
    <w:rsid w:val="00C7333D"/>
    <w:rsid w:val="00C73CC5"/>
    <w:rsid w:val="00C73F65"/>
    <w:rsid w:val="00C73F87"/>
    <w:rsid w:val="00C74431"/>
    <w:rsid w:val="00C76154"/>
    <w:rsid w:val="00C76354"/>
    <w:rsid w:val="00C80AA3"/>
    <w:rsid w:val="00C902E7"/>
    <w:rsid w:val="00C90398"/>
    <w:rsid w:val="00C919ED"/>
    <w:rsid w:val="00C9503F"/>
    <w:rsid w:val="00CA004C"/>
    <w:rsid w:val="00CA0671"/>
    <w:rsid w:val="00CA0C6B"/>
    <w:rsid w:val="00CA17DF"/>
    <w:rsid w:val="00CA636B"/>
    <w:rsid w:val="00CA69FD"/>
    <w:rsid w:val="00CA6F58"/>
    <w:rsid w:val="00CB16E9"/>
    <w:rsid w:val="00CB2387"/>
    <w:rsid w:val="00CB248D"/>
    <w:rsid w:val="00CB46F8"/>
    <w:rsid w:val="00CB4BCF"/>
    <w:rsid w:val="00CB57CC"/>
    <w:rsid w:val="00CB7529"/>
    <w:rsid w:val="00CC0B02"/>
    <w:rsid w:val="00CC234B"/>
    <w:rsid w:val="00CC234F"/>
    <w:rsid w:val="00CC4092"/>
    <w:rsid w:val="00CC548A"/>
    <w:rsid w:val="00CD0756"/>
    <w:rsid w:val="00CD1220"/>
    <w:rsid w:val="00CD28CF"/>
    <w:rsid w:val="00CD4442"/>
    <w:rsid w:val="00CD57AA"/>
    <w:rsid w:val="00CD67B9"/>
    <w:rsid w:val="00CE133A"/>
    <w:rsid w:val="00CE1950"/>
    <w:rsid w:val="00CE56BD"/>
    <w:rsid w:val="00CF4533"/>
    <w:rsid w:val="00D0323B"/>
    <w:rsid w:val="00D05967"/>
    <w:rsid w:val="00D06B2E"/>
    <w:rsid w:val="00D12B68"/>
    <w:rsid w:val="00D15018"/>
    <w:rsid w:val="00D151AC"/>
    <w:rsid w:val="00D2012B"/>
    <w:rsid w:val="00D2293D"/>
    <w:rsid w:val="00D2726B"/>
    <w:rsid w:val="00D309E1"/>
    <w:rsid w:val="00D30DC5"/>
    <w:rsid w:val="00D317C8"/>
    <w:rsid w:val="00D330DE"/>
    <w:rsid w:val="00D3535F"/>
    <w:rsid w:val="00D374A0"/>
    <w:rsid w:val="00D4255A"/>
    <w:rsid w:val="00D4469C"/>
    <w:rsid w:val="00D47F0E"/>
    <w:rsid w:val="00D51BE7"/>
    <w:rsid w:val="00D529D6"/>
    <w:rsid w:val="00D52F51"/>
    <w:rsid w:val="00D5361E"/>
    <w:rsid w:val="00D563D3"/>
    <w:rsid w:val="00D62444"/>
    <w:rsid w:val="00D6273D"/>
    <w:rsid w:val="00D77333"/>
    <w:rsid w:val="00D80BF9"/>
    <w:rsid w:val="00D83B94"/>
    <w:rsid w:val="00D86F7C"/>
    <w:rsid w:val="00D919A5"/>
    <w:rsid w:val="00D924CE"/>
    <w:rsid w:val="00D94F3A"/>
    <w:rsid w:val="00DA2912"/>
    <w:rsid w:val="00DA3D04"/>
    <w:rsid w:val="00DA64DC"/>
    <w:rsid w:val="00DA6B03"/>
    <w:rsid w:val="00DB043D"/>
    <w:rsid w:val="00DB3D28"/>
    <w:rsid w:val="00DC3E73"/>
    <w:rsid w:val="00DC509F"/>
    <w:rsid w:val="00DD1E71"/>
    <w:rsid w:val="00DD1F1E"/>
    <w:rsid w:val="00DD290A"/>
    <w:rsid w:val="00DD43A8"/>
    <w:rsid w:val="00DD4CF6"/>
    <w:rsid w:val="00DD4D55"/>
    <w:rsid w:val="00DE3AB9"/>
    <w:rsid w:val="00DE556D"/>
    <w:rsid w:val="00DE62A4"/>
    <w:rsid w:val="00DF186E"/>
    <w:rsid w:val="00DF2A74"/>
    <w:rsid w:val="00DF654E"/>
    <w:rsid w:val="00DF71BB"/>
    <w:rsid w:val="00E00661"/>
    <w:rsid w:val="00E007D5"/>
    <w:rsid w:val="00E02630"/>
    <w:rsid w:val="00E02F50"/>
    <w:rsid w:val="00E04F40"/>
    <w:rsid w:val="00E06B68"/>
    <w:rsid w:val="00E1031F"/>
    <w:rsid w:val="00E12901"/>
    <w:rsid w:val="00E12A9B"/>
    <w:rsid w:val="00E17320"/>
    <w:rsid w:val="00E20320"/>
    <w:rsid w:val="00E217B9"/>
    <w:rsid w:val="00E218A4"/>
    <w:rsid w:val="00E2719B"/>
    <w:rsid w:val="00E27A75"/>
    <w:rsid w:val="00E30391"/>
    <w:rsid w:val="00E3097A"/>
    <w:rsid w:val="00E32375"/>
    <w:rsid w:val="00E362DC"/>
    <w:rsid w:val="00E42EAC"/>
    <w:rsid w:val="00E4313C"/>
    <w:rsid w:val="00E44A1A"/>
    <w:rsid w:val="00E47779"/>
    <w:rsid w:val="00E50034"/>
    <w:rsid w:val="00E50B9C"/>
    <w:rsid w:val="00E51190"/>
    <w:rsid w:val="00E53B34"/>
    <w:rsid w:val="00E55C72"/>
    <w:rsid w:val="00E610CF"/>
    <w:rsid w:val="00E61371"/>
    <w:rsid w:val="00E6349F"/>
    <w:rsid w:val="00E708B1"/>
    <w:rsid w:val="00E72686"/>
    <w:rsid w:val="00E72D1B"/>
    <w:rsid w:val="00E82655"/>
    <w:rsid w:val="00E83412"/>
    <w:rsid w:val="00E8369E"/>
    <w:rsid w:val="00E83E7C"/>
    <w:rsid w:val="00E859A8"/>
    <w:rsid w:val="00E930CA"/>
    <w:rsid w:val="00E9556C"/>
    <w:rsid w:val="00E97BEF"/>
    <w:rsid w:val="00EA45F4"/>
    <w:rsid w:val="00EA596E"/>
    <w:rsid w:val="00EB658A"/>
    <w:rsid w:val="00EB7B36"/>
    <w:rsid w:val="00EC12E6"/>
    <w:rsid w:val="00EC1EEF"/>
    <w:rsid w:val="00EC2869"/>
    <w:rsid w:val="00EC317E"/>
    <w:rsid w:val="00EC491F"/>
    <w:rsid w:val="00ED0334"/>
    <w:rsid w:val="00ED0AC9"/>
    <w:rsid w:val="00ED1559"/>
    <w:rsid w:val="00ED1908"/>
    <w:rsid w:val="00ED2384"/>
    <w:rsid w:val="00ED2719"/>
    <w:rsid w:val="00ED3B88"/>
    <w:rsid w:val="00ED4350"/>
    <w:rsid w:val="00EE1240"/>
    <w:rsid w:val="00EE5C29"/>
    <w:rsid w:val="00EE5EF2"/>
    <w:rsid w:val="00EE63DD"/>
    <w:rsid w:val="00EF1DE8"/>
    <w:rsid w:val="00EF2FE5"/>
    <w:rsid w:val="00EF4AE1"/>
    <w:rsid w:val="00EF5AF1"/>
    <w:rsid w:val="00EF6699"/>
    <w:rsid w:val="00EF7783"/>
    <w:rsid w:val="00F02DAD"/>
    <w:rsid w:val="00F0539C"/>
    <w:rsid w:val="00F0564B"/>
    <w:rsid w:val="00F0640E"/>
    <w:rsid w:val="00F10CF6"/>
    <w:rsid w:val="00F119F5"/>
    <w:rsid w:val="00F11F57"/>
    <w:rsid w:val="00F12372"/>
    <w:rsid w:val="00F14159"/>
    <w:rsid w:val="00F157E0"/>
    <w:rsid w:val="00F17AD4"/>
    <w:rsid w:val="00F17C6B"/>
    <w:rsid w:val="00F237B6"/>
    <w:rsid w:val="00F24839"/>
    <w:rsid w:val="00F31FE4"/>
    <w:rsid w:val="00F33960"/>
    <w:rsid w:val="00F36858"/>
    <w:rsid w:val="00F36BA4"/>
    <w:rsid w:val="00F40269"/>
    <w:rsid w:val="00F42A9E"/>
    <w:rsid w:val="00F43F1A"/>
    <w:rsid w:val="00F46340"/>
    <w:rsid w:val="00F512CB"/>
    <w:rsid w:val="00F56D83"/>
    <w:rsid w:val="00F60B34"/>
    <w:rsid w:val="00F61576"/>
    <w:rsid w:val="00F64531"/>
    <w:rsid w:val="00F65B3B"/>
    <w:rsid w:val="00F65B58"/>
    <w:rsid w:val="00F67F90"/>
    <w:rsid w:val="00F801B3"/>
    <w:rsid w:val="00F835B5"/>
    <w:rsid w:val="00F83A74"/>
    <w:rsid w:val="00F848C4"/>
    <w:rsid w:val="00F86CF0"/>
    <w:rsid w:val="00F92C5F"/>
    <w:rsid w:val="00F94870"/>
    <w:rsid w:val="00FA110C"/>
    <w:rsid w:val="00FA1344"/>
    <w:rsid w:val="00FA2096"/>
    <w:rsid w:val="00FA2301"/>
    <w:rsid w:val="00FA2BF6"/>
    <w:rsid w:val="00FA3AC9"/>
    <w:rsid w:val="00FA4A6D"/>
    <w:rsid w:val="00FA5D40"/>
    <w:rsid w:val="00FA6E0A"/>
    <w:rsid w:val="00FB002C"/>
    <w:rsid w:val="00FB3D49"/>
    <w:rsid w:val="00FB4B72"/>
    <w:rsid w:val="00FC1322"/>
    <w:rsid w:val="00FC7295"/>
    <w:rsid w:val="00FD26D9"/>
    <w:rsid w:val="00FD2F69"/>
    <w:rsid w:val="00FD5DA2"/>
    <w:rsid w:val="00FD758A"/>
    <w:rsid w:val="00FE0D6F"/>
    <w:rsid w:val="00FE5A0B"/>
    <w:rsid w:val="00FE70A8"/>
    <w:rsid w:val="00FF2801"/>
    <w:rsid w:val="00FF41B4"/>
    <w:rsid w:val="00FF48C3"/>
    <w:rsid w:val="00FF58F6"/>
    <w:rsid w:val="00FF60F5"/>
    <w:rsid w:val="00FF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1C0002D5-5AB1-4836-A0AE-7911664E1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C515DA"/>
    <w:pPr>
      <w:jc w:val="both"/>
    </w:pPr>
    <w:rPr>
      <w:rFonts w:ascii="Arial" w:hAnsi="Arial" w:cs="Arial"/>
      <w:szCs w:val="28"/>
      <w:lang w:val="es-ES" w:eastAsia="es-ES"/>
    </w:rPr>
  </w:style>
  <w:style w:type="paragraph" w:styleId="Ttulo1">
    <w:name w:val="heading 1"/>
    <w:basedOn w:val="Normal"/>
    <w:next w:val="Normal"/>
    <w:qFormat/>
    <w:rsid w:val="005421B4"/>
    <w:pPr>
      <w:keepNext/>
      <w:numPr>
        <w:numId w:val="1"/>
      </w:numPr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8D3F71"/>
    <w:pPr>
      <w:keepNext/>
      <w:numPr>
        <w:ilvl w:val="1"/>
        <w:numId w:val="1"/>
      </w:numPr>
      <w:spacing w:before="240" w:after="60"/>
      <w:outlineLvl w:val="1"/>
    </w:pPr>
    <w:rPr>
      <w:b/>
      <w:bCs/>
      <w:i/>
      <w:iCs/>
      <w:sz w:val="28"/>
    </w:rPr>
  </w:style>
  <w:style w:type="paragraph" w:styleId="Ttulo3">
    <w:name w:val="heading 3"/>
    <w:basedOn w:val="Normal"/>
    <w:next w:val="Normal"/>
    <w:qFormat/>
    <w:rsid w:val="008D3F71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8D3F71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bCs/>
      <w:sz w:val="28"/>
    </w:rPr>
  </w:style>
  <w:style w:type="paragraph" w:styleId="Ttulo5">
    <w:name w:val="heading 5"/>
    <w:basedOn w:val="Normal"/>
    <w:next w:val="Normal"/>
    <w:qFormat/>
    <w:rsid w:val="008D3F7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D3F71"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8D3F71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8D3F71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8D3F71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78232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autoRedefine/>
    <w:rsid w:val="005630FD"/>
    <w:pPr>
      <w:tabs>
        <w:tab w:val="center" w:pos="4252"/>
        <w:tab w:val="right" w:pos="8504"/>
      </w:tabs>
    </w:pPr>
    <w:rPr>
      <w:rFonts w:cs="Times New Roman"/>
      <w:sz w:val="15"/>
      <w:szCs w:val="15"/>
    </w:rPr>
  </w:style>
  <w:style w:type="character" w:customStyle="1" w:styleId="Encabezado1">
    <w:name w:val="Encabezado 1"/>
    <w:rsid w:val="008F28F3"/>
    <w:rPr>
      <w:rFonts w:ascii="Arial" w:hAnsi="Arial"/>
      <w:b/>
      <w:sz w:val="32"/>
    </w:rPr>
  </w:style>
  <w:style w:type="paragraph" w:customStyle="1" w:styleId="TituloGrillaEncabezado">
    <w:name w:val="Titulo Grilla Encabezado"/>
    <w:basedOn w:val="Normal"/>
    <w:rsid w:val="005421B4"/>
    <w:rPr>
      <w:b/>
    </w:rPr>
  </w:style>
  <w:style w:type="character" w:styleId="Nmerodepgina">
    <w:name w:val="page number"/>
    <w:autoRedefine/>
    <w:uiPriority w:val="99"/>
    <w:rsid w:val="005421B4"/>
    <w:rPr>
      <w:sz w:val="20"/>
    </w:rPr>
  </w:style>
  <w:style w:type="character" w:styleId="Hipervnculo">
    <w:name w:val="Hyperlink"/>
    <w:uiPriority w:val="99"/>
    <w:rsid w:val="005421B4"/>
    <w:rPr>
      <w:color w:val="0000FF"/>
      <w:u w:val="single"/>
    </w:rPr>
  </w:style>
  <w:style w:type="table" w:styleId="Tablaconcuadrcula">
    <w:name w:val="Table Grid"/>
    <w:basedOn w:val="Tablanormal"/>
    <w:rsid w:val="0092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rCarCar">
    <w:name w:val="Car Car Car"/>
    <w:basedOn w:val="Normal"/>
    <w:rsid w:val="008D3F71"/>
    <w:pPr>
      <w:spacing w:after="160" w:line="240" w:lineRule="exact"/>
    </w:pPr>
    <w:rPr>
      <w:rFonts w:ascii="Verdana" w:hAnsi="Verdana" w:cs="Times New Roman"/>
      <w:szCs w:val="20"/>
      <w:lang w:val="en-US" w:eastAsia="en-US"/>
    </w:rPr>
  </w:style>
  <w:style w:type="paragraph" w:styleId="TDC1">
    <w:name w:val="toc 1"/>
    <w:basedOn w:val="Normal"/>
    <w:next w:val="Normal"/>
    <w:autoRedefine/>
    <w:uiPriority w:val="39"/>
    <w:qFormat/>
    <w:rsid w:val="00B93D3F"/>
    <w:pPr>
      <w:tabs>
        <w:tab w:val="left" w:pos="400"/>
        <w:tab w:val="right" w:leader="dot" w:pos="10002"/>
      </w:tabs>
      <w:spacing w:before="100" w:beforeAutospacing="1" w:after="60"/>
    </w:pPr>
  </w:style>
  <w:style w:type="paragraph" w:styleId="TDC2">
    <w:name w:val="toc 2"/>
    <w:basedOn w:val="Normal"/>
    <w:next w:val="Normal"/>
    <w:autoRedefine/>
    <w:uiPriority w:val="39"/>
    <w:qFormat/>
    <w:rsid w:val="00ED4350"/>
    <w:pPr>
      <w:tabs>
        <w:tab w:val="left" w:pos="880"/>
        <w:tab w:val="right" w:leader="dot" w:pos="10002"/>
      </w:tabs>
      <w:spacing w:after="100" w:afterAutospacing="1"/>
      <w:ind w:left="198"/>
    </w:pPr>
  </w:style>
  <w:style w:type="paragraph" w:styleId="TDC3">
    <w:name w:val="toc 3"/>
    <w:basedOn w:val="Normal"/>
    <w:next w:val="Normal"/>
    <w:autoRedefine/>
    <w:uiPriority w:val="39"/>
    <w:qFormat/>
    <w:rsid w:val="00456E1E"/>
    <w:pPr>
      <w:ind w:left="400"/>
    </w:pPr>
  </w:style>
  <w:style w:type="paragraph" w:styleId="Sangra2detindependiente">
    <w:name w:val="Body Text Indent 2"/>
    <w:basedOn w:val="Normal"/>
    <w:rsid w:val="00336B88"/>
    <w:pPr>
      <w:spacing w:before="120"/>
      <w:ind w:left="426"/>
    </w:pPr>
    <w:rPr>
      <w:sz w:val="22"/>
      <w:szCs w:val="20"/>
      <w:lang w:val="es-AR"/>
    </w:rPr>
  </w:style>
  <w:style w:type="paragraph" w:styleId="HTMLconformatoprevio">
    <w:name w:val="HTML Preformatted"/>
    <w:basedOn w:val="Normal"/>
    <w:rsid w:val="009275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Wingdings"/>
      <w:szCs w:val="20"/>
      <w:lang w:val="en-US" w:eastAsia="en-US"/>
    </w:rPr>
  </w:style>
  <w:style w:type="paragraph" w:styleId="Textodeglobo">
    <w:name w:val="Balloon Text"/>
    <w:basedOn w:val="Normal"/>
    <w:semiHidden/>
    <w:rsid w:val="00605D4E"/>
    <w:rPr>
      <w:rFonts w:ascii="Tahoma" w:hAnsi="Tahoma" w:cs="Tahoma"/>
      <w:sz w:val="16"/>
      <w:szCs w:val="16"/>
    </w:rPr>
  </w:style>
  <w:style w:type="paragraph" w:customStyle="1" w:styleId="CarCarCarCarCarCar">
    <w:name w:val="Car Car Car Car Car Car"/>
    <w:basedOn w:val="Normal"/>
    <w:rsid w:val="000531B7"/>
    <w:pPr>
      <w:spacing w:after="160" w:line="240" w:lineRule="exact"/>
    </w:pPr>
    <w:rPr>
      <w:rFonts w:ascii="Verdana" w:hAnsi="Verdana" w:cs="Times New Roman"/>
      <w:szCs w:val="20"/>
      <w:lang w:val="en-US" w:eastAsia="en-US"/>
    </w:rPr>
  </w:style>
  <w:style w:type="paragraph" w:customStyle="1" w:styleId="CarCarCar1CarCarCarCarCarCar">
    <w:name w:val="Car Car Car1 Car Car Car Car Car Car"/>
    <w:basedOn w:val="Normal"/>
    <w:rsid w:val="00A46372"/>
    <w:pPr>
      <w:spacing w:after="160" w:line="240" w:lineRule="exact"/>
    </w:pPr>
    <w:rPr>
      <w:rFonts w:ascii="Verdana" w:hAnsi="Verdana" w:cs="Times New Roman"/>
      <w:szCs w:val="20"/>
      <w:lang w:val="en-US" w:eastAsia="en-US"/>
    </w:rPr>
  </w:style>
  <w:style w:type="character" w:styleId="Refdecomentario">
    <w:name w:val="annotation reference"/>
    <w:rsid w:val="00297FEC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297FEC"/>
    <w:rPr>
      <w:rFonts w:cs="Times New Roman"/>
      <w:szCs w:val="20"/>
      <w:lang w:val="x-none" w:eastAsia="x-none"/>
    </w:rPr>
  </w:style>
  <w:style w:type="character" w:customStyle="1" w:styleId="TextocomentarioCar">
    <w:name w:val="Texto comentario Car"/>
    <w:link w:val="Textocomentario"/>
    <w:rsid w:val="00297FEC"/>
    <w:rPr>
      <w:rFonts w:ascii="Arial" w:hAnsi="Arial" w:cs="Aria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97FEC"/>
    <w:rPr>
      <w:b/>
      <w:bCs/>
    </w:rPr>
  </w:style>
  <w:style w:type="character" w:customStyle="1" w:styleId="AsuntodelcomentarioCar">
    <w:name w:val="Asunto del comentario Car"/>
    <w:link w:val="Asuntodelcomentario"/>
    <w:rsid w:val="00297FEC"/>
    <w:rPr>
      <w:rFonts w:ascii="Arial" w:hAnsi="Arial" w:cs="Arial"/>
      <w:b/>
      <w:bCs/>
    </w:rPr>
  </w:style>
  <w:style w:type="character" w:styleId="Textoennegrita">
    <w:name w:val="Strong"/>
    <w:qFormat/>
    <w:rsid w:val="008016CD"/>
    <w:rPr>
      <w:b/>
      <w:bCs/>
    </w:rPr>
  </w:style>
  <w:style w:type="paragraph" w:styleId="Puesto">
    <w:name w:val="Title"/>
    <w:basedOn w:val="Normal"/>
    <w:next w:val="Normal"/>
    <w:link w:val="PuestoCar"/>
    <w:qFormat/>
    <w:rsid w:val="00675DB9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PuestoCar">
    <w:name w:val="Puesto Car"/>
    <w:link w:val="Puesto"/>
    <w:rsid w:val="00675DB9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675DB9"/>
    <w:pPr>
      <w:ind w:left="720"/>
      <w:contextualSpacing/>
    </w:pPr>
    <w:rPr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C479D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customStyle="1" w:styleId="TextodeGua">
    <w:name w:val="Texto de Guía"/>
    <w:basedOn w:val="Normal"/>
    <w:link w:val="TextodeGuaCar"/>
    <w:uiPriority w:val="99"/>
    <w:rsid w:val="00627B5A"/>
    <w:rPr>
      <w:rFonts w:cs="Times New Roman"/>
      <w:color w:val="0000FF"/>
      <w:szCs w:val="20"/>
    </w:rPr>
  </w:style>
  <w:style w:type="character" w:customStyle="1" w:styleId="TextodeGuaCar">
    <w:name w:val="Texto de Guía Car"/>
    <w:link w:val="TextodeGua"/>
    <w:uiPriority w:val="99"/>
    <w:locked/>
    <w:rsid w:val="00627B5A"/>
    <w:rPr>
      <w:rFonts w:ascii="Arial" w:hAnsi="Arial" w:cs="Arial"/>
      <w:color w:val="0000FF"/>
      <w:lang w:val="es-ES" w:eastAsia="es-ES"/>
    </w:rPr>
  </w:style>
  <w:style w:type="character" w:customStyle="1" w:styleId="PiedepginaCar">
    <w:name w:val="Pie de página Car"/>
    <w:link w:val="Piedepgina"/>
    <w:rsid w:val="00627B5A"/>
    <w:rPr>
      <w:rFonts w:ascii="Arial" w:hAnsi="Arial" w:cs="Arial"/>
      <w:sz w:val="15"/>
      <w:szCs w:val="15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965988"/>
    <w:rPr>
      <w:rFonts w:ascii="Arial" w:hAnsi="Arial" w:cs="Arial"/>
      <w:b/>
      <w:bCs/>
      <w:i/>
      <w:iCs/>
      <w:sz w:val="28"/>
      <w:szCs w:val="28"/>
      <w:lang w:val="es-ES" w:eastAsia="es-ES"/>
    </w:rPr>
  </w:style>
  <w:style w:type="character" w:styleId="Hipervnculovisitado">
    <w:name w:val="FollowedHyperlink"/>
    <w:basedOn w:val="Fuentedeprrafopredeter"/>
    <w:semiHidden/>
    <w:unhideWhenUsed/>
    <w:rsid w:val="00C713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1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7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ollo\Escritorio\Sistran\Varios\Metodologia%20(Arbusos02)\Talleres\Todos\Plantillas\SisNormalGuideline_0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590614A39875459062B98878DA04A7" ma:contentTypeVersion="1" ma:contentTypeDescription="Create a new document." ma:contentTypeScope="" ma:versionID="21b84bf53dd9d248ba5b2c599b207565">
  <xsd:schema xmlns:xsd="http://www.w3.org/2001/XMLSchema" xmlns:xs="http://www.w3.org/2001/XMLSchema" xmlns:p="http://schemas.microsoft.com/office/2006/metadata/properties" xmlns:ns2="a8b528c6-e534-4240-a733-8c583bbb51e7" targetNamespace="http://schemas.microsoft.com/office/2006/metadata/properties" ma:root="true" ma:fieldsID="98d8b46cc529222141c5089c6d9bd62d" ns2:_="">
    <xsd:import namespace="a8b528c6-e534-4240-a733-8c583bbb51e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b528c6-e534-4240-a733-8c583bbb51e7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Descripcion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PersistId xmlns="a8b528c6-e534-4240-a733-8c583bbb51e7">false</_dlc_DocIdPersistId>
    <_dlc_DocId xmlns="a8b528c6-e534-4240-a733-8c583bbb51e7">P5A4A5WNKP4T-187-20748</_dlc_DocId>
    <_dlc_DocIdUrl xmlns="a8b528c6-e534-4240-a733-8c583bbb51e7">
      <Url>https://sharepoint.sistran.com/pmo/proyectos/corporativo/_layouts/DocIdRedir.aspx?ID=P5A4A5WNKP4T-187-20748</Url>
      <Description>P5A4A5WNKP4T-187-20748</Description>
    </_dlc_DocIdUrl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CD5E75-C194-4AF5-8DF8-E36A64329A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B743B9-A99D-4A69-82A0-11483054470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2A111988-7A49-40C6-BE6C-5433E95D65F0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9A75E60A-4AF9-44F6-A1FE-9631FA8C19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b528c6-e534-4240-a733-8c583bbb51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97B5577-4B58-45E3-A2D3-AE5949987284}">
  <ds:schemaRefs>
    <ds:schemaRef ds:uri="http://schemas.microsoft.com/office/2006/metadata/properties"/>
    <ds:schemaRef ds:uri="http://schemas.microsoft.com/office/infopath/2007/PartnerControls"/>
    <ds:schemaRef ds:uri="a8b528c6-e534-4240-a733-8c583bbb51e7"/>
  </ds:schemaRefs>
</ds:datastoreItem>
</file>

<file path=customXml/itemProps6.xml><?xml version="1.0" encoding="utf-8"?>
<ds:datastoreItem xmlns:ds="http://schemas.openxmlformats.org/officeDocument/2006/customXml" ds:itemID="{A722DC5F-AA4E-4536-935C-CDA115E06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SisNormalGuideline_02.dot</Template>
  <TotalTime>17931</TotalTime>
  <Pages>6</Pages>
  <Words>356</Words>
  <Characters>1964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Pruebas del Desarrollador</vt:lpstr>
      <vt:lpstr>Pruebas del Desarrollador</vt:lpstr>
    </vt:vector>
  </TitlesOfParts>
  <Company>Sistran Consultores S.A.</Company>
  <LinksUpToDate>false</LinksUpToDate>
  <CharactersWithSpaces>2316</CharactersWithSpaces>
  <SharedDoc>false</SharedDoc>
  <HLinks>
    <vt:vector size="54" baseType="variant">
      <vt:variant>
        <vt:i4>1900604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_Toc352843940</vt:lpwstr>
      </vt:variant>
      <vt:variant>
        <vt:i4>1703996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_Toc352843939</vt:lpwstr>
      </vt:variant>
      <vt:variant>
        <vt:i4>1703996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_Toc352843938</vt:lpwstr>
      </vt:variant>
      <vt:variant>
        <vt:i4>1703996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_Toc352843937</vt:lpwstr>
      </vt:variant>
      <vt:variant>
        <vt:i4>1703996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_Toc352843936</vt:lpwstr>
      </vt:variant>
      <vt:variant>
        <vt:i4>1703996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_Toc352843935</vt:lpwstr>
      </vt:variant>
      <vt:variant>
        <vt:i4>1703996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_Toc352843934</vt:lpwstr>
      </vt:variant>
      <vt:variant>
        <vt:i4>1703996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_Toc352843933</vt:lpwstr>
      </vt:variant>
      <vt:variant>
        <vt:i4>1703996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_Toc352843932</vt:lpwstr>
      </vt:variant>
    </vt:vector>
  </HLinks>
  <HyperlinksChanged>true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Pruebas del Desarrollador</dc:title>
  <dc:creator>Pollo</dc:creator>
  <cp:lastModifiedBy>Augusto David Delgado Viterí</cp:lastModifiedBy>
  <cp:revision>263</cp:revision>
  <dcterms:created xsi:type="dcterms:W3CDTF">2016-02-01T15:01:00Z</dcterms:created>
  <dcterms:modified xsi:type="dcterms:W3CDTF">2017-12-11T17:30:00Z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0x010100B5590614A39875459062B98878DA04A7</vt:lpwstr>
  </property>
  <property fmtid="{D5CDD505-2E9C-101B-9397-08002B2CF9AE}" pid="3" name="ContentType">
    <vt:lpwstr>Document</vt:lpwstr>
  </property>
  <property fmtid="{D5CDD505-2E9C-101B-9397-08002B2CF9AE}" pid="4" name="display_urn:schemas-microsoft-com:office:office#Editor">
    <vt:lpwstr>Gabriel Mileto</vt:lpwstr>
  </property>
  <property fmtid="{D5CDD505-2E9C-101B-9397-08002B2CF9AE}" pid="5" name="xd_Signature">
    <vt:lpwstr/>
  </property>
  <property fmtid="{D5CDD505-2E9C-101B-9397-08002B2CF9AE}" pid="6" name="display_urn:schemas-microsoft-com:office:office#Author">
    <vt:lpwstr>Gabriel Mileto</vt:lpwstr>
  </property>
  <property fmtid="{D5CDD505-2E9C-101B-9397-08002B2CF9AE}" pid="7" name="TemplateUrl">
    <vt:lpwstr/>
  </property>
  <property fmtid="{D5CDD505-2E9C-101B-9397-08002B2CF9AE}" pid="8" name="xd_ProgID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_dlc_DocId">
    <vt:lpwstr>P5A4A5WNKP4T-162-473</vt:lpwstr>
  </property>
  <property fmtid="{D5CDD505-2E9C-101B-9397-08002B2CF9AE}" pid="12" name="_dlc_DocIdItemGuid">
    <vt:lpwstr>44d4bb0f-2e98-46a5-b2db-cfa02e90837a</vt:lpwstr>
  </property>
  <property fmtid="{D5CDD505-2E9C-101B-9397-08002B2CF9AE}" pid="13" name="_dlc_DocIdUrl">
    <vt:lpwstr>https://sharepoint.sistran.com/pmo/_layouts/DocIdRedir.aspx?ID=P5A4A5WNKP4T-162-473, P5A4A5WNKP4T-162-473</vt:lpwstr>
  </property>
  <property fmtid="{D5CDD505-2E9C-101B-9397-08002B2CF9AE}" pid="14" name="Order">
    <vt:r8>47300</vt:r8>
  </property>
  <property fmtid="{D5CDD505-2E9C-101B-9397-08002B2CF9AE}" pid="15" name="_dlc_DocIdPersistId">
    <vt:lpwstr>1</vt:lpwstr>
  </property>
</Properties>
</file>