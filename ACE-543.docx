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 xml:space="preserve">3G - </w:t>
      </w:r>
      <w:proofErr w:type="spellStart"/>
      <w:r w:rsidR="00863960" w:rsidRPr="00863960">
        <w:rPr>
          <w:rStyle w:val="Encabezado1"/>
        </w:rPr>
        <w:t>Admin</w:t>
      </w:r>
      <w:proofErr w:type="spellEnd"/>
      <w:r w:rsidR="00863960" w:rsidRPr="00863960">
        <w:rPr>
          <w:rStyle w:val="Encabezado1"/>
        </w:rPr>
        <w:t xml:space="preserve">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7601E8" w:rsidP="00C33F6B">
            <w:r>
              <w:t>2</w:t>
            </w:r>
            <w:r w:rsidR="00C33F6B">
              <w:t>8</w:t>
            </w:r>
            <w:r w:rsidR="00DB043D">
              <w:t>/</w:t>
            </w:r>
            <w:r w:rsidR="007E2E0B">
              <w:t>1</w:t>
            </w:r>
            <w:r w:rsidR="002D4F02"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7601E8" w:rsidP="00C33F6B">
            <w:r>
              <w:t>2</w:t>
            </w:r>
            <w:r w:rsidR="00C33F6B">
              <w:t>8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2245774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bookmarkStart w:id="3" w:name="_GoBack"/>
    <w:bookmarkEnd w:id="3"/>
    <w:p w:rsidR="00DE5B60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2245774" w:history="1">
        <w:r w:rsidR="00DE5B60" w:rsidRPr="00080B3D">
          <w:rPr>
            <w:rStyle w:val="Hipervnculo"/>
            <w:noProof/>
          </w:rPr>
          <w:t>Índice</w:t>
        </w:r>
        <w:r w:rsidR="00DE5B60">
          <w:rPr>
            <w:noProof/>
            <w:webHidden/>
          </w:rPr>
          <w:tab/>
        </w:r>
        <w:r w:rsidR="00DE5B60">
          <w:rPr>
            <w:noProof/>
            <w:webHidden/>
          </w:rPr>
          <w:fldChar w:fldCharType="begin"/>
        </w:r>
        <w:r w:rsidR="00DE5B60">
          <w:rPr>
            <w:noProof/>
            <w:webHidden/>
          </w:rPr>
          <w:instrText xml:space="preserve"> PAGEREF _Toc502245774 \h </w:instrText>
        </w:r>
        <w:r w:rsidR="00DE5B60">
          <w:rPr>
            <w:noProof/>
            <w:webHidden/>
          </w:rPr>
        </w:r>
        <w:r w:rsidR="00DE5B60">
          <w:rPr>
            <w:noProof/>
            <w:webHidden/>
          </w:rPr>
          <w:fldChar w:fldCharType="separate"/>
        </w:r>
        <w:r w:rsidR="00DE5B60">
          <w:rPr>
            <w:noProof/>
            <w:webHidden/>
          </w:rPr>
          <w:t>2</w:t>
        </w:r>
        <w:r w:rsidR="00DE5B60">
          <w:rPr>
            <w:noProof/>
            <w:webHidden/>
          </w:rPr>
          <w:fldChar w:fldCharType="end"/>
        </w:r>
      </w:hyperlink>
    </w:p>
    <w:p w:rsidR="00DE5B60" w:rsidRDefault="00DE5B6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75" w:history="1">
        <w:r w:rsidRPr="00080B3D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76" w:history="1">
        <w:r w:rsidRPr="00080B3D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77" w:history="1">
        <w:r w:rsidRPr="00080B3D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78" w:history="1">
        <w:r w:rsidRPr="00080B3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Prueba 1 – Se genera un nuevo recibo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79" w:history="1">
        <w:r w:rsidRPr="00080B3D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Prueba 2 – Se imprime el recibo generado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80" w:history="1">
        <w:r w:rsidRPr="00080B3D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B60" w:rsidRDefault="00DE5B6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2245781" w:history="1">
        <w:r w:rsidRPr="00080B3D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0B3D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2245775"/>
      <w:r w:rsidRPr="008733A5">
        <w:lastRenderedPageBreak/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2245776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3" w:name="_Toc299616059"/>
      <w:bookmarkStart w:id="14" w:name="_Toc343595012"/>
      <w:bookmarkStart w:id="15" w:name="_Toc343595473"/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C33F6B" w:rsidP="000F063E">
      <w:pPr>
        <w:ind w:firstLine="432"/>
        <w:rPr>
          <w:sz w:val="21"/>
          <w:szCs w:val="21"/>
        </w:rPr>
      </w:pPr>
      <w:r w:rsidRPr="00C33F6B">
        <w:t>Cambiar nombre al campo</w:t>
      </w:r>
      <w:r w:rsidR="00234457">
        <w:t>,</w:t>
      </w:r>
      <w:r w:rsidR="00C71342">
        <w:rPr>
          <w:sz w:val="21"/>
          <w:szCs w:val="21"/>
        </w:rPr>
        <w:t xml:space="preserve">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 w:rsidR="007601E8">
        <w:rPr>
          <w:sz w:val="21"/>
          <w:szCs w:val="21"/>
        </w:rPr>
        <w:t>4</w:t>
      </w:r>
      <w:r>
        <w:rPr>
          <w:sz w:val="21"/>
          <w:szCs w:val="21"/>
        </w:rPr>
        <w:t>3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2245777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2245778"/>
      <w:r>
        <w:lastRenderedPageBreak/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C33F6B">
        <w:t>Se genera un nuevo recibo</w:t>
      </w:r>
      <w:bookmarkEnd w:id="22"/>
      <w:r w:rsidR="007601E8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C33F6B" w:rsidP="00C515DA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C33F6B" w:rsidP="00A51B11">
            <w:r>
              <w:t>Se realiza una prueba de grabación de un recibo, después de efectuado el cambio solicitado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C33F6B" w:rsidP="00266A3A">
            <w:r>
              <w:t xml:space="preserve">El sistema graba sin novedad los datos 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EF5AF1" w:rsidP="00C515DA"/>
    <w:p w:rsidR="00AB5200" w:rsidRDefault="00C33F6B" w:rsidP="00C515DA">
      <w:r>
        <w:rPr>
          <w:noProof/>
        </w:rPr>
        <w:drawing>
          <wp:inline distT="0" distB="0" distL="0" distR="0" wp14:anchorId="3D860F54" wp14:editId="21EE051E">
            <wp:extent cx="6694998" cy="34758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0454" cy="34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3C" w:rsidRDefault="00E4313C" w:rsidP="00C515DA"/>
    <w:p w:rsidR="00A24DD3" w:rsidRDefault="00A24DD3" w:rsidP="00C515DA"/>
    <w:p w:rsidR="00A24DD3" w:rsidRDefault="00C33F6B" w:rsidP="00C515DA">
      <w:r>
        <w:rPr>
          <w:noProof/>
        </w:rPr>
        <w:drawing>
          <wp:inline distT="0" distB="0" distL="0" distR="0" wp14:anchorId="370F28DD" wp14:editId="6560A583">
            <wp:extent cx="6702949" cy="2118941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2084" cy="21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5223A3" w:rsidRDefault="005223A3" w:rsidP="00C515DA"/>
    <w:p w:rsidR="005223A3" w:rsidRDefault="00C357C8" w:rsidP="00C515DA">
      <w:r>
        <w:rPr>
          <w:noProof/>
        </w:rPr>
        <w:lastRenderedPageBreak/>
        <w:drawing>
          <wp:inline distT="0" distB="0" distL="0" distR="0" wp14:anchorId="57F5945E" wp14:editId="1CC70114">
            <wp:extent cx="3152961" cy="49775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677" cy="498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5223A3" w:rsidRDefault="005223A3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C357C8" w:rsidRDefault="00C357C8" w:rsidP="00C515DA"/>
    <w:p w:rsidR="00AA0FC3" w:rsidRDefault="00AA0FC3" w:rsidP="00AA0FC3">
      <w:pPr>
        <w:pStyle w:val="Ttulo2"/>
      </w:pPr>
      <w:bookmarkStart w:id="23" w:name="_Toc502245779"/>
      <w:r>
        <w:lastRenderedPageBreak/>
        <w:t xml:space="preserve">Prueba 2 – </w:t>
      </w:r>
      <w:r w:rsidR="00B90592">
        <w:t xml:space="preserve">Se </w:t>
      </w:r>
      <w:r w:rsidR="00C33F6B">
        <w:t>imprime el recibo generado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5223A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5223A3" w:rsidP="005223A3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C33F6B" w:rsidP="005223A3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733A5" w:rsidRDefault="005223A3" w:rsidP="00C357C8">
            <w:r>
              <w:t xml:space="preserve">Se </w:t>
            </w:r>
            <w:r w:rsidR="00C357C8">
              <w:t>intenta imprimir el recibo generado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7E2E0B" w:rsidRDefault="007A09AC" w:rsidP="00C357C8">
            <w:r>
              <w:t xml:space="preserve">El sistema </w:t>
            </w:r>
            <w:r w:rsidR="00C357C8">
              <w:t>despliega normalmente el reporte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3A3" w:rsidRPr="00803971" w:rsidRDefault="005223A3" w:rsidP="005223A3"/>
        </w:tc>
      </w:tr>
    </w:tbl>
    <w:p w:rsidR="00AA0FC3" w:rsidRDefault="00AA0FC3" w:rsidP="00C515DA"/>
    <w:p w:rsidR="00AA0FC3" w:rsidRDefault="00C357C8" w:rsidP="00C515DA">
      <w:r>
        <w:rPr>
          <w:noProof/>
        </w:rPr>
        <w:drawing>
          <wp:inline distT="0" distB="0" distL="0" distR="0">
            <wp:extent cx="5239909" cy="5128209"/>
            <wp:effectExtent l="0" t="0" r="0" b="0"/>
            <wp:docPr id="11" name="Imagen 11" descr="C:\Users\ADMINI~1.000\AppData\Local\Temp\SNAGHTML1bb02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000\AppData\Local\Temp\SNAGHTML1bb027c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55" cy="51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9" w:rsidRDefault="00887EF9" w:rsidP="00C515DA"/>
    <w:p w:rsidR="002A0977" w:rsidRDefault="002A0977" w:rsidP="00C515DA">
      <w:pPr>
        <w:pStyle w:val="Ttulo1"/>
      </w:pPr>
      <w:bookmarkStart w:id="24" w:name="_Toc299616074"/>
      <w:bookmarkStart w:id="25" w:name="_Toc343595478"/>
      <w:bookmarkStart w:id="26" w:name="_Toc502245780"/>
      <w:r w:rsidRPr="008733A5">
        <w:t>Referencias</w:t>
      </w:r>
      <w:bookmarkEnd w:id="24"/>
      <w:bookmarkEnd w:id="25"/>
      <w:bookmarkEnd w:id="26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7" w:name="_Toc170580907"/>
      <w:bookmarkStart w:id="28" w:name="_Toc171264773"/>
      <w:bookmarkStart w:id="29" w:name="_Toc268093338"/>
      <w:bookmarkStart w:id="30" w:name="_Toc299616075"/>
      <w:bookmarkStart w:id="31" w:name="_Toc343595479"/>
      <w:bookmarkStart w:id="32" w:name="_Toc502245781"/>
      <w:r w:rsidRPr="008733A5">
        <w:t>Glosario</w:t>
      </w:r>
      <w:bookmarkEnd w:id="27"/>
      <w:bookmarkEnd w:id="28"/>
      <w:bookmarkEnd w:id="29"/>
      <w:bookmarkEnd w:id="30"/>
      <w:bookmarkEnd w:id="31"/>
      <w:bookmarkEnd w:id="32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8"/>
      <w:headerReference w:type="first" r:id="rId19"/>
      <w:footerReference w:type="first" r:id="rId20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2D1" w:rsidRDefault="00FF62D1" w:rsidP="00C515DA">
      <w:r>
        <w:separator/>
      </w:r>
    </w:p>
  </w:endnote>
  <w:endnote w:type="continuationSeparator" w:id="0">
    <w:p w:rsidR="00FF62D1" w:rsidRDefault="00FF62D1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DE5B60">
      <w:rPr>
        <w:rStyle w:val="Nmerodepgina"/>
        <w:noProof/>
        <w:sz w:val="16"/>
      </w:rPr>
      <w:t>6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DE5B60" w:rsidRPr="00DE5B60">
        <w:rPr>
          <w:rStyle w:val="Nmerodepgina"/>
          <w:noProof/>
          <w:sz w:val="15"/>
        </w:rPr>
        <w:t>6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1C2BB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 xml:space="preserve">El material contenido en este documento tiene información confidencial que pertenece a </w:t>
    </w:r>
    <w:proofErr w:type="spellStart"/>
    <w:r w:rsidRPr="00FC1322">
      <w:t>Sistran</w:t>
    </w:r>
    <w:proofErr w:type="spellEnd"/>
    <w:r w:rsidRPr="00FC1322">
      <w:t xml:space="preserve"> Consultores S.A., no podrá ser utilizada, fotocopiada, duplicada o revelada para cualquier propósito diferente a los indicados por </w:t>
    </w:r>
    <w:proofErr w:type="spellStart"/>
    <w:r w:rsidRPr="00FC1322">
      <w:t>Sistran</w:t>
    </w:r>
    <w:proofErr w:type="spellEnd"/>
    <w:r w:rsidRPr="00FC1322">
      <w:t xml:space="preserve">; </w:t>
    </w:r>
    <w:proofErr w:type="spellStart"/>
    <w:r w:rsidRPr="00FC1322">
      <w:t>Sistran</w:t>
    </w:r>
    <w:proofErr w:type="spellEnd"/>
    <w:r w:rsidRPr="00FC1322">
      <w:t xml:space="preserve">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fldSimple w:instr=" FILENAME   \* MERGEFORMAT ">
      <w:r>
        <w:rPr>
          <w:noProof/>
        </w:rPr>
        <w:t>DVLP_TPL_Prueba de Desarrollador Conciliación Bancaria.doc</w:t>
      </w:r>
    </w:fldSimple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DE5B60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fldSimple w:instr=" NUMPAGES  \* MERGEFORMAT ">
      <w:r w:rsidR="00DE5B60" w:rsidRPr="00DE5B60">
        <w:rPr>
          <w:rStyle w:val="Nmerodepgina"/>
          <w:noProof/>
          <w:sz w:val="15"/>
        </w:rPr>
        <w:t>6</w:t>
      </w:r>
    </w:fldSimple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E2AE0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2D1" w:rsidRDefault="00FF62D1" w:rsidP="00C515DA">
      <w:r>
        <w:separator/>
      </w:r>
    </w:p>
  </w:footnote>
  <w:footnote w:type="continuationSeparator" w:id="0">
    <w:p w:rsidR="00FF62D1" w:rsidRDefault="00FF62D1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4DBD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3A3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66EFE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1E8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09AC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87EF9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76A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07CF3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67442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1F06"/>
    <w:rsid w:val="00A034A8"/>
    <w:rsid w:val="00A04F1B"/>
    <w:rsid w:val="00A07EA7"/>
    <w:rsid w:val="00A10524"/>
    <w:rsid w:val="00A11140"/>
    <w:rsid w:val="00A12F00"/>
    <w:rsid w:val="00A14F6C"/>
    <w:rsid w:val="00A176AE"/>
    <w:rsid w:val="00A24C98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0E45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0592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3F6B"/>
    <w:rsid w:val="00C357C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5B60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4CD9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87108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2D1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5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4C2304C-E46F-407E-9D04-8378B42CC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17986</TotalTime>
  <Pages>6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1976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Augusto David Delgado Viterí</cp:lastModifiedBy>
  <cp:revision>276</cp:revision>
  <dcterms:created xsi:type="dcterms:W3CDTF">2016-02-01T15:01:00Z</dcterms:created>
  <dcterms:modified xsi:type="dcterms:W3CDTF">2017-12-28T22:34:00Z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